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bidiVisual/>
        <w:tblW w:w="16920" w:type="dxa"/>
        <w:tblInd w:w="-12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104"/>
        <w:gridCol w:w="720"/>
        <w:gridCol w:w="180"/>
        <w:gridCol w:w="180"/>
        <w:gridCol w:w="744"/>
        <w:gridCol w:w="156"/>
        <w:gridCol w:w="180"/>
        <w:gridCol w:w="360"/>
        <w:gridCol w:w="282"/>
        <w:gridCol w:w="69"/>
        <w:gridCol w:w="189"/>
        <w:gridCol w:w="240"/>
        <w:gridCol w:w="120"/>
        <w:gridCol w:w="180"/>
        <w:gridCol w:w="180"/>
        <w:gridCol w:w="900"/>
        <w:gridCol w:w="180"/>
        <w:gridCol w:w="360"/>
        <w:gridCol w:w="360"/>
        <w:gridCol w:w="90"/>
        <w:gridCol w:w="115"/>
        <w:gridCol w:w="515"/>
        <w:gridCol w:w="180"/>
        <w:gridCol w:w="180"/>
        <w:gridCol w:w="617"/>
        <w:gridCol w:w="624"/>
        <w:gridCol w:w="199"/>
        <w:gridCol w:w="180"/>
        <w:gridCol w:w="60"/>
        <w:gridCol w:w="240"/>
        <w:gridCol w:w="60"/>
        <w:gridCol w:w="180"/>
        <w:gridCol w:w="240"/>
        <w:gridCol w:w="120"/>
        <w:gridCol w:w="120"/>
        <w:gridCol w:w="240"/>
        <w:gridCol w:w="180"/>
        <w:gridCol w:w="60"/>
        <w:gridCol w:w="240"/>
        <w:gridCol w:w="60"/>
        <w:gridCol w:w="104"/>
        <w:gridCol w:w="76"/>
        <w:gridCol w:w="1080"/>
        <w:gridCol w:w="1080"/>
        <w:gridCol w:w="1080"/>
        <w:gridCol w:w="1080"/>
        <w:gridCol w:w="1080"/>
        <w:gridCol w:w="1080"/>
      </w:tblGrid>
      <w:tr w:rsidR="00636B9C" w:rsidRPr="008A106B" w14:paraId="4AF008B3" w14:textId="77777777" w:rsidTr="00020606">
        <w:trPr>
          <w:gridAfter w:val="6"/>
          <w:wAfter w:w="6480" w:type="dxa"/>
          <w:cantSplit/>
        </w:trPr>
        <w:tc>
          <w:tcPr>
            <w:tcW w:w="2004" w:type="dxa"/>
            <w:gridSpan w:val="6"/>
          </w:tcPr>
          <w:p w14:paraId="32A1C70B" w14:textId="77777777" w:rsidR="00636B9C" w:rsidRPr="008A106B" w:rsidRDefault="00636B9C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  <w:r w:rsidRPr="008A106B">
              <w:rPr>
                <w:rFonts w:cs="David"/>
                <w:sz w:val="22"/>
                <w:szCs w:val="22"/>
              </w:rPr>
              <w:object w:dxaOrig="1696" w:dyaOrig="1141" w14:anchorId="76C6DD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64.9pt" o:ole="" fillcolor="window">
                  <v:imagedata r:id="rId6" o:title=""/>
                </v:shape>
                <o:OLEObject Type="Embed" ProgID="Word.Picture.8" ShapeID="_x0000_i1025" DrawAspect="Content" ObjectID="_1790609901" r:id="rId7"/>
              </w:object>
            </w:r>
          </w:p>
        </w:tc>
        <w:tc>
          <w:tcPr>
            <w:tcW w:w="7896" w:type="dxa"/>
            <w:gridSpan w:val="32"/>
          </w:tcPr>
          <w:p w14:paraId="035DB7F5" w14:textId="77777777" w:rsidR="00636B9C" w:rsidRDefault="00636B9C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  <w:p w14:paraId="3D66E601" w14:textId="77777777" w:rsidR="00DB79F1" w:rsidRPr="008A106B" w:rsidRDefault="00DB79F1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  <w:p w14:paraId="2F929074" w14:textId="77777777" w:rsidR="008A106B" w:rsidRPr="007A511D" w:rsidRDefault="008A106B" w:rsidP="008A106B">
            <w:pPr>
              <w:jc w:val="center"/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7A511D">
              <w:rPr>
                <w:rFonts w:ascii="Arial" w:hAnsi="Arial" w:cs="David"/>
                <w:b/>
                <w:bCs/>
                <w:sz w:val="28"/>
                <w:szCs w:val="28"/>
                <w:rtl/>
              </w:rPr>
              <w:t>הצהרה על נכונות הפרטים בהצהרה מקוונת</w:t>
            </w:r>
          </w:p>
          <w:p w14:paraId="24BC6EAF" w14:textId="77777777" w:rsidR="008A106B" w:rsidRPr="008A106B" w:rsidRDefault="008A106B" w:rsidP="008A106B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  <w:r w:rsidRPr="007A511D">
              <w:rPr>
                <w:rFonts w:ascii="Arial" w:hAnsi="Arial" w:cs="David"/>
                <w:rtl/>
              </w:rPr>
              <w:t>נספח לטופס 700</w:t>
            </w:r>
            <w:r w:rsidR="009A351D">
              <w:rPr>
                <w:rFonts w:ascii="Arial" w:hAnsi="Arial" w:cs="David"/>
                <w:rtl/>
              </w:rPr>
              <w:t>0</w:t>
            </w:r>
            <w:r w:rsidRPr="007A511D">
              <w:rPr>
                <w:rFonts w:ascii="Arial" w:hAnsi="Arial" w:cs="David"/>
                <w:rtl/>
              </w:rPr>
              <w:t xml:space="preserve"> (מכירת </w:t>
            </w:r>
            <w:r w:rsidR="009A351D">
              <w:rPr>
                <w:rFonts w:ascii="Arial" w:hAnsi="Arial" w:cs="David"/>
                <w:rtl/>
              </w:rPr>
              <w:t>דירה מזכה בפטור</w:t>
            </w:r>
            <w:r w:rsidRPr="007A511D">
              <w:rPr>
                <w:rFonts w:ascii="Arial" w:hAnsi="Arial" w:cs="David"/>
                <w:rtl/>
              </w:rPr>
              <w:t>)</w:t>
            </w:r>
          </w:p>
        </w:tc>
        <w:tc>
          <w:tcPr>
            <w:tcW w:w="540" w:type="dxa"/>
            <w:gridSpan w:val="5"/>
          </w:tcPr>
          <w:p w14:paraId="6BEF006B" w14:textId="77777777" w:rsidR="00636B9C" w:rsidRPr="008A106B" w:rsidRDefault="008A106B" w:rsidP="008A106B">
            <w:pPr>
              <w:jc w:val="right"/>
              <w:rPr>
                <w:rFonts w:ascii="Arial" w:hAnsi="Arial" w:cs="David"/>
                <w:sz w:val="22"/>
                <w:szCs w:val="22"/>
                <w:rtl/>
              </w:rPr>
            </w:pPr>
            <w:r w:rsidRPr="001B721A">
              <w:rPr>
                <w:rFonts w:ascii="Arial" w:hAnsi="Arial" w:cs="David"/>
                <w:sz w:val="18"/>
                <w:szCs w:val="18"/>
                <w:rtl/>
              </w:rPr>
              <w:t>700</w:t>
            </w:r>
            <w:r w:rsidR="009A351D">
              <w:rPr>
                <w:rFonts w:ascii="Arial" w:hAnsi="Arial" w:cs="David"/>
                <w:sz w:val="18"/>
                <w:szCs w:val="18"/>
                <w:rtl/>
              </w:rPr>
              <w:t>5</w:t>
            </w:r>
          </w:p>
        </w:tc>
      </w:tr>
      <w:tr w:rsidR="00164377" w:rsidRPr="008A106B" w14:paraId="0F976B2F" w14:textId="77777777" w:rsidTr="00020606">
        <w:trPr>
          <w:gridAfter w:val="6"/>
          <w:wAfter w:w="6480" w:type="dxa"/>
          <w:cantSplit/>
        </w:trPr>
        <w:tc>
          <w:tcPr>
            <w:tcW w:w="3240" w:type="dxa"/>
            <w:gridSpan w:val="12"/>
            <w:vMerge w:val="restart"/>
          </w:tcPr>
          <w:p w14:paraId="758A905E" w14:textId="77777777" w:rsidR="00164377" w:rsidRDefault="00164377" w:rsidP="00B430D9">
            <w:pPr>
              <w:rPr>
                <w:rFonts w:ascii="Arial" w:hAnsi="Arial" w:cs="David"/>
                <w:sz w:val="18"/>
                <w:szCs w:val="18"/>
                <w:rtl/>
              </w:rPr>
            </w:pPr>
          </w:p>
          <w:p w14:paraId="5FD16214" w14:textId="77777777" w:rsidR="00164377" w:rsidRPr="00DC62C4" w:rsidRDefault="00164377" w:rsidP="00B430D9">
            <w:pPr>
              <w:rPr>
                <w:rFonts w:ascii="Arial" w:hAnsi="Arial" w:cs="David"/>
                <w:sz w:val="18"/>
                <w:szCs w:val="18"/>
                <w:rtl/>
              </w:rPr>
            </w:pPr>
            <w:r w:rsidRPr="00DC62C4">
              <w:rPr>
                <w:rFonts w:ascii="Arial" w:hAnsi="Arial" w:cs="David"/>
                <w:sz w:val="18"/>
                <w:szCs w:val="18"/>
                <w:rtl/>
              </w:rPr>
              <w:t>אל: משרד מיסוי מקרקעין</w:t>
            </w:r>
          </w:p>
          <w:p w14:paraId="7EAC83E3" w14:textId="6FF78E57" w:rsidR="00164377" w:rsidRPr="008A106B" w:rsidRDefault="00164377" w:rsidP="00686A66">
            <w:pPr>
              <w:spacing w:before="120"/>
              <w:rPr>
                <w:rFonts w:ascii="Arial" w:hAnsi="Arial" w:cs="David"/>
                <w:sz w:val="22"/>
                <w:szCs w:val="22"/>
                <w:rtl/>
              </w:rPr>
            </w:pPr>
            <w:r w:rsidRPr="00DC62C4">
              <w:rPr>
                <w:rFonts w:ascii="Arial" w:hAnsi="Arial" w:cs="David"/>
                <w:sz w:val="18"/>
                <w:szCs w:val="18"/>
                <w:rtl/>
              </w:rPr>
              <w:t xml:space="preserve">אזור </w:t>
            </w:r>
            <w:r w:rsidR="00686A66" w:rsidRPr="009837CF">
              <w:rPr>
                <w:rFonts w:ascii="David" w:hAnsi="David" w:cs="David"/>
                <w:b/>
                <w:bCs/>
                <w:sz w:val="20"/>
                <w:szCs w:val="20"/>
                <w:rtl/>
              </w:rPr>
              <w:t>{{</w:t>
            </w:r>
            <w:r w:rsidR="00686A66" w:rsidRPr="009837CF">
              <w:rPr>
                <w:rFonts w:ascii="David" w:hAnsi="David" w:cs="David"/>
                <w:b/>
                <w:bCs/>
                <w:sz w:val="20"/>
                <w:szCs w:val="20"/>
              </w:rPr>
              <w:t>TAX_OFFICE</w:t>
            </w:r>
            <w:r w:rsidR="00686A66" w:rsidRPr="009837CF">
              <w:rPr>
                <w:rFonts w:ascii="David" w:hAnsi="David" w:cs="David"/>
                <w:b/>
                <w:bCs/>
                <w:sz w:val="20"/>
                <w:szCs w:val="20"/>
                <w:rtl/>
              </w:rPr>
              <w:t>}}</w:t>
            </w:r>
          </w:p>
        </w:tc>
        <w:tc>
          <w:tcPr>
            <w:tcW w:w="5040" w:type="dxa"/>
            <w:gridSpan w:val="16"/>
            <w:tcBorders>
              <w:right w:val="single" w:sz="8" w:space="0" w:color="auto"/>
            </w:tcBorders>
          </w:tcPr>
          <w:p w14:paraId="3B4C8783" w14:textId="77777777" w:rsidR="00164377" w:rsidRPr="008A106B" w:rsidRDefault="00164377" w:rsidP="000C3AE0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t xml:space="preserve">(סמן/י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√</w:t>
            </w:r>
            <w:r>
              <w:rPr>
                <w:rFonts w:ascii="Arial" w:hAnsi="Arial" w:cs="David"/>
                <w:sz w:val="22"/>
                <w:szCs w:val="22"/>
                <w:rtl/>
              </w:rPr>
              <w:t xml:space="preserve"> בריבוע המתאים)</w:t>
            </w:r>
          </w:p>
        </w:tc>
        <w:tc>
          <w:tcPr>
            <w:tcW w:w="2160" w:type="dxa"/>
            <w:gridSpan w:val="1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F783BC" w14:textId="77777777" w:rsidR="00164377" w:rsidRPr="000C3AE0" w:rsidRDefault="00164377" w:rsidP="000C3AE0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0C3AE0">
              <w:rPr>
                <w:rFonts w:ascii="Arial" w:hAnsi="Arial" w:cs="David"/>
                <w:sz w:val="18"/>
                <w:szCs w:val="18"/>
                <w:rtl/>
              </w:rPr>
              <w:t>מספר השומה</w:t>
            </w:r>
          </w:p>
          <w:p w14:paraId="0F85804B" w14:textId="77777777" w:rsidR="00164377" w:rsidRPr="008A106B" w:rsidRDefault="00164377" w:rsidP="000C3AE0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  <w:r w:rsidRPr="000C3AE0">
              <w:rPr>
                <w:rFonts w:ascii="Arial" w:hAnsi="Arial" w:cs="David"/>
                <w:sz w:val="18"/>
                <w:szCs w:val="18"/>
                <w:rtl/>
              </w:rPr>
              <w:t>שניתן לאחר השידור מקוון</w:t>
            </w:r>
          </w:p>
        </w:tc>
      </w:tr>
      <w:tr w:rsidR="00164377" w:rsidRPr="001F5859" w14:paraId="1EF7B1AE" w14:textId="77777777" w:rsidTr="00020606">
        <w:trPr>
          <w:gridAfter w:val="6"/>
          <w:wAfter w:w="6480" w:type="dxa"/>
          <w:cantSplit/>
          <w:trHeight w:val="113"/>
        </w:trPr>
        <w:tc>
          <w:tcPr>
            <w:tcW w:w="3240" w:type="dxa"/>
            <w:gridSpan w:val="12"/>
            <w:vMerge/>
          </w:tcPr>
          <w:p w14:paraId="3EF79B74" w14:textId="77777777" w:rsidR="00164377" w:rsidRPr="001F5859" w:rsidRDefault="00164377" w:rsidP="00983B76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5040" w:type="dxa"/>
            <w:gridSpan w:val="16"/>
            <w:vMerge w:val="restart"/>
            <w:tcBorders>
              <w:right w:val="single" w:sz="8" w:space="0" w:color="auto"/>
            </w:tcBorders>
          </w:tcPr>
          <w:p w14:paraId="3C137F84" w14:textId="77777777" w:rsidR="00164377" w:rsidRPr="001F5859" w:rsidRDefault="00164377" w:rsidP="00983B76">
            <w:pPr>
              <w:jc w:val="center"/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2160" w:type="dxa"/>
            <w:gridSpan w:val="15"/>
            <w:tcBorders>
              <w:left w:val="single" w:sz="8" w:space="0" w:color="auto"/>
              <w:right w:val="single" w:sz="8" w:space="0" w:color="auto"/>
            </w:tcBorders>
          </w:tcPr>
          <w:p w14:paraId="530FC4A4" w14:textId="77777777" w:rsidR="00164377" w:rsidRPr="001F5859" w:rsidRDefault="00164377" w:rsidP="00E46BC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</w:tr>
      <w:tr w:rsidR="00164377" w:rsidRPr="008A106B" w14:paraId="6480AA94" w14:textId="77777777" w:rsidTr="00020606">
        <w:trPr>
          <w:gridAfter w:val="6"/>
          <w:wAfter w:w="6480" w:type="dxa"/>
          <w:cantSplit/>
          <w:trHeight w:val="112"/>
        </w:trPr>
        <w:tc>
          <w:tcPr>
            <w:tcW w:w="3240" w:type="dxa"/>
            <w:gridSpan w:val="12"/>
            <w:vMerge/>
          </w:tcPr>
          <w:p w14:paraId="1F681B7B" w14:textId="77777777" w:rsidR="00164377" w:rsidRPr="008A106B" w:rsidRDefault="00164377" w:rsidP="00983B76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5040" w:type="dxa"/>
            <w:gridSpan w:val="16"/>
            <w:vMerge/>
            <w:tcBorders>
              <w:right w:val="single" w:sz="8" w:space="0" w:color="auto"/>
            </w:tcBorders>
          </w:tcPr>
          <w:p w14:paraId="77F30B28" w14:textId="77777777" w:rsidR="00164377" w:rsidRPr="008A106B" w:rsidRDefault="00164377" w:rsidP="00983B76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bookmarkStart w:id="0" w:name="Text2"/>
        <w:tc>
          <w:tcPr>
            <w:tcW w:w="240" w:type="dxa"/>
            <w:gridSpan w:val="2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FFF6B1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0"/>
          </w:p>
        </w:tc>
        <w:tc>
          <w:tcPr>
            <w:tcW w:w="24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A7B334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928FA2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4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9D071A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2654B3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4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8C3238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6F43FE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4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904336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240" w:type="dxa"/>
            <w:gridSpan w:val="3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6F4396" w14:textId="77777777" w:rsidR="00164377" w:rsidRPr="008A106B" w:rsidRDefault="00164377" w:rsidP="00E46BC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noProof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</w:tr>
      <w:tr w:rsidR="00636B9C" w:rsidRPr="00D01E56" w14:paraId="6C03B0B4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bottom w:val="single" w:sz="8" w:space="0" w:color="auto"/>
            </w:tcBorders>
          </w:tcPr>
          <w:p w14:paraId="371CEED8" w14:textId="77777777" w:rsidR="00636B9C" w:rsidRPr="00D01E56" w:rsidRDefault="00293640" w:rsidP="00B430D9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D01E56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 xml:space="preserve">א. פרטי </w:t>
            </w:r>
            <w:r w:rsidR="00DB3D6E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>הדירה</w:t>
            </w:r>
            <w:r w:rsidRPr="00D01E56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 xml:space="preserve"> הנמכר</w:t>
            </w:r>
            <w:r w:rsidR="00DB3D6E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>ת</w:t>
            </w:r>
            <w:r w:rsidRPr="00D01E56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 xml:space="preserve"> והעסקה</w:t>
            </w:r>
          </w:p>
        </w:tc>
      </w:tr>
      <w:tr w:rsidR="00987D24" w:rsidRPr="00987D24" w14:paraId="2CD9558E" w14:textId="77777777" w:rsidTr="00020606">
        <w:trPr>
          <w:gridAfter w:val="6"/>
          <w:wAfter w:w="6480" w:type="dxa"/>
          <w:cantSplit/>
          <w:trHeight w:val="80"/>
        </w:trPr>
        <w:tc>
          <w:tcPr>
            <w:tcW w:w="1080" w:type="dxa"/>
            <w:gridSpan w:val="4"/>
            <w:tcBorders>
              <w:top w:val="single" w:sz="8" w:space="0" w:color="auto"/>
              <w:left w:val="single" w:sz="8" w:space="0" w:color="auto"/>
            </w:tcBorders>
          </w:tcPr>
          <w:p w14:paraId="649EDA3B" w14:textId="77777777" w:rsidR="00987D24" w:rsidRPr="00987D24" w:rsidRDefault="00987D24" w:rsidP="000016CD">
            <w:pPr>
              <w:jc w:val="center"/>
              <w:rPr>
                <w:rFonts w:ascii="Arial" w:hAnsi="Arial" w:cs="David"/>
                <w:sz w:val="10"/>
                <w:szCs w:val="10"/>
                <w:rtl/>
              </w:rPr>
            </w:pPr>
          </w:p>
        </w:tc>
        <w:tc>
          <w:tcPr>
            <w:tcW w:w="1080" w:type="dxa"/>
            <w:gridSpan w:val="3"/>
            <w:tcBorders>
              <w:top w:val="single" w:sz="8" w:space="0" w:color="auto"/>
            </w:tcBorders>
          </w:tcPr>
          <w:p w14:paraId="3D26F88E" w14:textId="77777777" w:rsidR="00987D24" w:rsidRPr="00987D24" w:rsidRDefault="00987D24" w:rsidP="000016CD">
            <w:pPr>
              <w:jc w:val="center"/>
              <w:rPr>
                <w:rFonts w:ascii="Arial" w:hAnsi="Arial" w:cs="David"/>
                <w:sz w:val="10"/>
                <w:szCs w:val="10"/>
                <w:rtl/>
              </w:rPr>
            </w:pPr>
          </w:p>
        </w:tc>
        <w:tc>
          <w:tcPr>
            <w:tcW w:w="1080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1B1A2160" w14:textId="77777777" w:rsidR="00987D24" w:rsidRPr="00987D24" w:rsidRDefault="00987D24" w:rsidP="000016CD">
            <w:pPr>
              <w:jc w:val="center"/>
              <w:rPr>
                <w:rFonts w:ascii="Arial" w:hAnsi="Arial" w:cs="David"/>
                <w:sz w:val="10"/>
                <w:szCs w:val="10"/>
                <w:rtl/>
              </w:rPr>
            </w:pPr>
          </w:p>
        </w:tc>
        <w:tc>
          <w:tcPr>
            <w:tcW w:w="7200" w:type="dxa"/>
            <w:gridSpan w:val="31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47F25C8" w14:textId="77777777" w:rsidR="00987D24" w:rsidRPr="00B342B4" w:rsidRDefault="00B342B4" w:rsidP="00B342B4">
            <w:pPr>
              <w:jc w:val="center"/>
              <w:rPr>
                <w:rFonts w:ascii="Arial" w:hAnsi="Arial" w:cs="David"/>
                <w:sz w:val="16"/>
                <w:szCs w:val="16"/>
                <w:rtl/>
              </w:rPr>
            </w:pPr>
            <w:r w:rsidRPr="003710D9">
              <w:rPr>
                <w:rFonts w:ascii="Arial" w:hAnsi="Arial" w:cs="David"/>
                <w:sz w:val="18"/>
                <w:szCs w:val="18"/>
                <w:rtl/>
              </w:rPr>
              <w:t>כתובת הנכס</w:t>
            </w:r>
          </w:p>
        </w:tc>
      </w:tr>
      <w:tr w:rsidR="00812967" w:rsidRPr="008A106B" w14:paraId="29831E77" w14:textId="77777777" w:rsidTr="00020606">
        <w:trPr>
          <w:gridAfter w:val="6"/>
          <w:wAfter w:w="6480" w:type="dxa"/>
          <w:cantSplit/>
          <w:trHeight w:val="80"/>
        </w:trPr>
        <w:tc>
          <w:tcPr>
            <w:tcW w:w="1080" w:type="dxa"/>
            <w:gridSpan w:val="4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8B3F1A5" w14:textId="77777777" w:rsidR="00812967" w:rsidRPr="007F3D4A" w:rsidRDefault="00812967" w:rsidP="00C2191C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7F3D4A">
              <w:rPr>
                <w:rFonts w:ascii="Arial" w:hAnsi="Arial" w:cs="David"/>
                <w:sz w:val="18"/>
                <w:szCs w:val="18"/>
                <w:rtl/>
              </w:rPr>
              <w:t>תת-חלקה</w:t>
            </w:r>
          </w:p>
        </w:tc>
        <w:tc>
          <w:tcPr>
            <w:tcW w:w="108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9FE3E" w14:textId="77777777" w:rsidR="00812967" w:rsidRPr="007F3D4A" w:rsidRDefault="00812967" w:rsidP="00C2191C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7F3D4A">
              <w:rPr>
                <w:rFonts w:ascii="Arial" w:hAnsi="Arial" w:cs="David"/>
                <w:sz w:val="18"/>
                <w:szCs w:val="18"/>
                <w:rtl/>
              </w:rPr>
              <w:t>חלקה</w:t>
            </w:r>
          </w:p>
        </w:tc>
        <w:tc>
          <w:tcPr>
            <w:tcW w:w="108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B45F3" w14:textId="77777777" w:rsidR="00812967" w:rsidRPr="007F3D4A" w:rsidRDefault="00812967" w:rsidP="00C2191C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7F3D4A">
              <w:rPr>
                <w:rFonts w:ascii="Arial" w:hAnsi="Arial" w:cs="David"/>
                <w:sz w:val="18"/>
                <w:szCs w:val="18"/>
                <w:rtl/>
              </w:rPr>
              <w:t>גוש</w:t>
            </w:r>
          </w:p>
        </w:tc>
        <w:tc>
          <w:tcPr>
            <w:tcW w:w="2610" w:type="dxa"/>
            <w:gridSpan w:val="9"/>
            <w:tcBorders>
              <w:left w:val="single" w:sz="4" w:space="0" w:color="auto"/>
              <w:bottom w:val="single" w:sz="4" w:space="0" w:color="auto"/>
            </w:tcBorders>
          </w:tcPr>
          <w:p w14:paraId="7CA7424E" w14:textId="128B3B76" w:rsidR="00812967" w:rsidRPr="009837CF" w:rsidRDefault="00657AD1" w:rsidP="00657AD1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</w:rPr>
              <w:t>CITY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2610" w:type="dxa"/>
            <w:gridSpan w:val="8"/>
            <w:tcBorders>
              <w:bottom w:val="single" w:sz="4" w:space="0" w:color="auto"/>
            </w:tcBorders>
          </w:tcPr>
          <w:p w14:paraId="37A7B208" w14:textId="5F33AF17" w:rsidR="00812967" w:rsidRPr="009837CF" w:rsidRDefault="00657AD1" w:rsidP="00657AD1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sz w:val="22"/>
                <w:szCs w:val="22"/>
                <w:rtl/>
              </w:rPr>
              <w:t xml:space="preserve">                      </w:t>
            </w:r>
            <w:r w:rsidRPr="009837CF">
              <w:rPr>
                <w:rFonts w:ascii="Arial" w:hAnsi="Arial" w:cs="David" w:hint="cs"/>
                <w:b/>
                <w:bCs/>
                <w:sz w:val="22"/>
                <w:szCs w:val="22"/>
                <w:rtl/>
              </w:rPr>
              <w:t>{{</w:t>
            </w:r>
            <w:r w:rsidRPr="009837CF">
              <w:rPr>
                <w:rFonts w:ascii="Arial" w:hAnsi="Arial" w:cs="David"/>
                <w:b/>
                <w:bCs/>
                <w:sz w:val="22"/>
                <w:szCs w:val="22"/>
              </w:rPr>
              <w:t>ADDRESS</w:t>
            </w:r>
            <w:r w:rsidRPr="009837CF">
              <w:rPr>
                <w:rFonts w:ascii="Arial" w:hAnsi="Arial" w:cs="David" w:hint="cs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900" w:type="dxa"/>
            <w:gridSpan w:val="6"/>
            <w:tcBorders>
              <w:bottom w:val="single" w:sz="4" w:space="0" w:color="auto"/>
            </w:tcBorders>
          </w:tcPr>
          <w:p w14:paraId="3765B4F3" w14:textId="5CD0DF0B" w:rsidR="00812967" w:rsidRPr="008A106B" w:rsidRDefault="00812967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bookmarkStart w:id="1" w:name="Text9"/>
        <w:tc>
          <w:tcPr>
            <w:tcW w:w="1080" w:type="dxa"/>
            <w:gridSpan w:val="8"/>
            <w:tcBorders>
              <w:bottom w:val="single" w:sz="4" w:space="0" w:color="auto"/>
              <w:right w:val="single" w:sz="8" w:space="0" w:color="auto"/>
            </w:tcBorders>
          </w:tcPr>
          <w:p w14:paraId="53DB9229" w14:textId="0E5CE15B" w:rsidR="00812967" w:rsidRPr="008A106B" w:rsidRDefault="00812967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FORMTEXT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 w:rsidR="00657AD1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="00657AD1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="00657AD1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="00657AD1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="00657AD1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1"/>
          </w:p>
        </w:tc>
      </w:tr>
      <w:tr w:rsidR="00812967" w:rsidRPr="008A106B" w14:paraId="7F6A342D" w14:textId="77777777" w:rsidTr="00020606">
        <w:trPr>
          <w:gridAfter w:val="6"/>
          <w:wAfter w:w="6480" w:type="dxa"/>
          <w:cantSplit/>
          <w:trHeight w:val="75"/>
        </w:trPr>
        <w:tc>
          <w:tcPr>
            <w:tcW w:w="1080" w:type="dxa"/>
            <w:gridSpan w:val="4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6ADCF6" w14:textId="77777777" w:rsidR="00657AD1" w:rsidRPr="009837CF" w:rsidRDefault="00657AD1" w:rsidP="00657AD1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</w:rPr>
              <w:t>SUB_PARCEL</w:t>
            </w:r>
          </w:p>
          <w:p w14:paraId="26348077" w14:textId="3BAB981E" w:rsidR="00812967" w:rsidRPr="008A106B" w:rsidRDefault="00657AD1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1080" w:type="dxa"/>
            <w:gridSpan w:val="3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3128C7" w14:textId="5410E5F0" w:rsidR="00812967" w:rsidRPr="009837CF" w:rsidRDefault="00657AD1" w:rsidP="00657AD1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</w:rPr>
              <w:t>PARCEL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1080" w:type="dxa"/>
            <w:gridSpan w:val="5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F62213" w14:textId="3168C10F" w:rsidR="00812967" w:rsidRPr="009837CF" w:rsidRDefault="00657AD1" w:rsidP="00657AD1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837CF">
              <w:rPr>
                <w:rFonts w:ascii="David" w:hAnsi="David" w:cs="David"/>
                <w:b/>
                <w:bCs/>
                <w:sz w:val="22"/>
                <w:szCs w:val="22"/>
              </w:rPr>
              <w:t>{{BLOCK}}</w:t>
            </w:r>
          </w:p>
        </w:tc>
        <w:tc>
          <w:tcPr>
            <w:tcW w:w="2610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4860D31" w14:textId="77777777" w:rsidR="00812967" w:rsidRPr="007F3D4A" w:rsidRDefault="00812967" w:rsidP="00C2191C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7F3D4A">
              <w:rPr>
                <w:rFonts w:ascii="Arial" w:hAnsi="Arial" w:cs="David"/>
                <w:sz w:val="18"/>
                <w:szCs w:val="18"/>
                <w:rtl/>
              </w:rPr>
              <w:t>שם היישוב</w:t>
            </w:r>
          </w:p>
        </w:tc>
        <w:tc>
          <w:tcPr>
            <w:tcW w:w="2610" w:type="dxa"/>
            <w:gridSpan w:val="8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5B4E5EC" w14:textId="77777777" w:rsidR="00812967" w:rsidRPr="007F3D4A" w:rsidRDefault="00812967" w:rsidP="00C2191C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7F3D4A">
              <w:rPr>
                <w:rFonts w:ascii="Arial" w:hAnsi="Arial" w:cs="David"/>
                <w:sz w:val="18"/>
                <w:szCs w:val="18"/>
                <w:rtl/>
              </w:rPr>
              <w:t>רחוב</w:t>
            </w:r>
          </w:p>
        </w:tc>
        <w:tc>
          <w:tcPr>
            <w:tcW w:w="900" w:type="dxa"/>
            <w:gridSpan w:val="6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7E54F65" w14:textId="77777777" w:rsidR="00812967" w:rsidRPr="007F3D4A" w:rsidRDefault="00812967" w:rsidP="00C2191C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7F3D4A">
              <w:rPr>
                <w:rFonts w:ascii="Arial" w:hAnsi="Arial" w:cs="David"/>
                <w:sz w:val="18"/>
                <w:szCs w:val="18"/>
                <w:rtl/>
              </w:rPr>
              <w:t>מספר בית</w:t>
            </w:r>
          </w:p>
        </w:tc>
        <w:tc>
          <w:tcPr>
            <w:tcW w:w="1080" w:type="dxa"/>
            <w:gridSpan w:val="8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23CC87" w14:textId="77777777" w:rsidR="00812967" w:rsidRPr="007F3D4A" w:rsidRDefault="00812967" w:rsidP="00C2191C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7F3D4A">
              <w:rPr>
                <w:rFonts w:ascii="Arial" w:hAnsi="Arial" w:cs="David"/>
                <w:sz w:val="18"/>
                <w:szCs w:val="18"/>
                <w:rtl/>
              </w:rPr>
              <w:t>מספר דירה</w:t>
            </w:r>
          </w:p>
        </w:tc>
      </w:tr>
      <w:tr w:rsidR="00085FC0" w:rsidRPr="00D01E56" w14:paraId="1D03FBA9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top w:val="single" w:sz="8" w:space="0" w:color="auto"/>
            </w:tcBorders>
          </w:tcPr>
          <w:p w14:paraId="28609A16" w14:textId="77777777" w:rsidR="00085FC0" w:rsidRPr="00D01E56" w:rsidRDefault="00085FC0" w:rsidP="00B430D9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5272FB" w:rsidRPr="008A106B" w14:paraId="6D54F565" w14:textId="77777777" w:rsidTr="00020606">
        <w:trPr>
          <w:gridAfter w:val="6"/>
          <w:wAfter w:w="6480" w:type="dxa"/>
          <w:cantSplit/>
          <w:trHeight w:val="75"/>
        </w:trPr>
        <w:tc>
          <w:tcPr>
            <w:tcW w:w="2160" w:type="dxa"/>
            <w:gridSpan w:val="7"/>
          </w:tcPr>
          <w:p w14:paraId="3CDA48AE" w14:textId="77777777" w:rsidR="006D081E" w:rsidRPr="00A25CB0" w:rsidRDefault="006D081E" w:rsidP="00A25CB0">
            <w:pPr>
              <w:spacing w:before="20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" w:type="dxa"/>
          </w:tcPr>
          <w:p w14:paraId="1D22FD3A" w14:textId="77777777" w:rsidR="006D081E" w:rsidRPr="008A106B" w:rsidRDefault="006D081E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3420" w:type="dxa"/>
            <w:gridSpan w:val="12"/>
          </w:tcPr>
          <w:p w14:paraId="62594E85" w14:textId="77777777" w:rsidR="006D081E" w:rsidRPr="00A25CB0" w:rsidRDefault="006D081E" w:rsidP="00A25CB0">
            <w:pPr>
              <w:spacing w:before="20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5" w:type="dxa"/>
            <w:gridSpan w:val="2"/>
            <w:tcBorders>
              <w:left w:val="nil"/>
              <w:right w:val="single" w:sz="8" w:space="0" w:color="auto"/>
            </w:tcBorders>
          </w:tcPr>
          <w:p w14:paraId="172623DA" w14:textId="77777777" w:rsidR="006D081E" w:rsidRPr="00235B4F" w:rsidRDefault="006D081E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2315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3A2C60" w14:textId="77777777" w:rsidR="006D081E" w:rsidRPr="00235B4F" w:rsidRDefault="00F3413A" w:rsidP="00A25CB0">
            <w:pPr>
              <w:jc w:val="center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/>
                <w:sz w:val="20"/>
                <w:szCs w:val="20"/>
                <w:rtl/>
              </w:rPr>
              <w:t>תאריך המכירה</w:t>
            </w:r>
          </w:p>
        </w:tc>
        <w:tc>
          <w:tcPr>
            <w:tcW w:w="180" w:type="dxa"/>
            <w:tcBorders>
              <w:left w:val="single" w:sz="8" w:space="0" w:color="auto"/>
              <w:right w:val="single" w:sz="8" w:space="0" w:color="auto"/>
            </w:tcBorders>
          </w:tcPr>
          <w:p w14:paraId="2BC531F9" w14:textId="77777777" w:rsidR="006D081E" w:rsidRPr="00235B4F" w:rsidRDefault="006D081E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1980" w:type="dxa"/>
            <w:gridSpan w:val="1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1AE1CB" w14:textId="77777777" w:rsidR="006D081E" w:rsidRPr="00235B4F" w:rsidRDefault="00A667FF" w:rsidP="00A25CB0">
            <w:pPr>
              <w:jc w:val="center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/>
                <w:sz w:val="20"/>
                <w:szCs w:val="20"/>
                <w:rtl/>
              </w:rPr>
              <w:t>שווי המכירה</w:t>
            </w:r>
          </w:p>
        </w:tc>
      </w:tr>
      <w:tr w:rsidR="005272FB" w:rsidRPr="008A106B" w14:paraId="2C96C3F5" w14:textId="77777777" w:rsidTr="00020606">
        <w:trPr>
          <w:gridAfter w:val="6"/>
          <w:wAfter w:w="6480" w:type="dxa"/>
          <w:cantSplit/>
          <w:trHeight w:val="75"/>
        </w:trPr>
        <w:tc>
          <w:tcPr>
            <w:tcW w:w="2160" w:type="dxa"/>
            <w:gridSpan w:val="7"/>
          </w:tcPr>
          <w:p w14:paraId="6F571CEC" w14:textId="77777777" w:rsidR="00E45D15" w:rsidRPr="00BD24B3" w:rsidRDefault="00E45D15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180" w:type="dxa"/>
          </w:tcPr>
          <w:p w14:paraId="7BFD8609" w14:textId="77777777" w:rsidR="00E45D15" w:rsidRPr="008A106B" w:rsidRDefault="00E45D15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711" w:type="dxa"/>
            <w:gridSpan w:val="3"/>
          </w:tcPr>
          <w:p w14:paraId="480C14A9" w14:textId="77777777" w:rsidR="00E45D15" w:rsidRPr="00235B4F" w:rsidRDefault="00E45D15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1809" w:type="dxa"/>
            <w:gridSpan w:val="6"/>
          </w:tcPr>
          <w:p w14:paraId="128167F2" w14:textId="77777777" w:rsidR="00E45D15" w:rsidRPr="00235B4F" w:rsidRDefault="00E45D15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3"/>
          </w:tcPr>
          <w:p w14:paraId="097D6C82" w14:textId="77777777" w:rsidR="00E45D15" w:rsidRPr="00235B4F" w:rsidRDefault="00E45D15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205" w:type="dxa"/>
            <w:gridSpan w:val="2"/>
            <w:tcBorders>
              <w:left w:val="nil"/>
              <w:right w:val="single" w:sz="8" w:space="0" w:color="auto"/>
            </w:tcBorders>
          </w:tcPr>
          <w:p w14:paraId="2BB8768B" w14:textId="77777777" w:rsidR="00E45D15" w:rsidRPr="00235B4F" w:rsidRDefault="00E45D15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2315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878A1" w14:textId="1AA7D4F5" w:rsidR="00E45D15" w:rsidRPr="009837CF" w:rsidRDefault="00657AD1" w:rsidP="00657AD1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</w:rPr>
              <w:t>CONTRACT_DATE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180" w:type="dxa"/>
            <w:tcBorders>
              <w:left w:val="single" w:sz="8" w:space="0" w:color="auto"/>
              <w:right w:val="single" w:sz="8" w:space="0" w:color="auto"/>
            </w:tcBorders>
          </w:tcPr>
          <w:p w14:paraId="002892EE" w14:textId="77777777" w:rsidR="00E45D15" w:rsidRPr="00235B4F" w:rsidRDefault="00E45D15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1980" w:type="dxa"/>
            <w:gridSpan w:val="1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97127" w14:textId="17F1E40C" w:rsidR="00E45D15" w:rsidRPr="00657AD1" w:rsidRDefault="00657AD1" w:rsidP="00657AD1">
            <w:pPr>
              <w:jc w:val="center"/>
              <w:rPr>
                <w:rFonts w:ascii="Arial" w:hAnsi="Arial" w:cs="David"/>
                <w:rtl/>
              </w:rPr>
            </w:pP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</w:rPr>
              <w:t>PRICE</w:t>
            </w:r>
            <w:r w:rsidRPr="009837CF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</w:t>
            </w:r>
            <w:r w:rsidR="00A667FF">
              <w:rPr>
                <w:rFonts w:ascii="Arial" w:hAnsi="Arial" w:cs="David"/>
                <w:sz w:val="20"/>
                <w:szCs w:val="20"/>
                <w:rtl/>
              </w:rPr>
              <w:t>₪</w:t>
            </w:r>
          </w:p>
        </w:tc>
      </w:tr>
      <w:tr w:rsidR="006D081E" w:rsidRPr="008A106B" w14:paraId="63698493" w14:textId="77777777" w:rsidTr="00020606">
        <w:trPr>
          <w:gridAfter w:val="6"/>
          <w:wAfter w:w="6480" w:type="dxa"/>
          <w:cantSplit/>
          <w:trHeight w:val="75"/>
        </w:trPr>
        <w:tc>
          <w:tcPr>
            <w:tcW w:w="2160" w:type="dxa"/>
            <w:gridSpan w:val="7"/>
            <w:vAlign w:val="bottom"/>
          </w:tcPr>
          <w:p w14:paraId="2EE84740" w14:textId="77777777" w:rsidR="006D081E" w:rsidRPr="00BD24B3" w:rsidRDefault="006D081E" w:rsidP="00655ABC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180" w:type="dxa"/>
          </w:tcPr>
          <w:p w14:paraId="20023366" w14:textId="77777777" w:rsidR="006D081E" w:rsidRPr="008A106B" w:rsidRDefault="006D081E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3420" w:type="dxa"/>
            <w:gridSpan w:val="12"/>
            <w:vAlign w:val="bottom"/>
          </w:tcPr>
          <w:p w14:paraId="0F7A9F08" w14:textId="77777777" w:rsidR="006D081E" w:rsidRPr="00235B4F" w:rsidRDefault="006D081E" w:rsidP="00254096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205" w:type="dxa"/>
            <w:gridSpan w:val="2"/>
            <w:tcBorders>
              <w:left w:val="nil"/>
            </w:tcBorders>
          </w:tcPr>
          <w:p w14:paraId="6E33BA9D" w14:textId="77777777" w:rsidR="006D081E" w:rsidRPr="00235B4F" w:rsidRDefault="006D081E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2315" w:type="dxa"/>
            <w:gridSpan w:val="6"/>
            <w:tcBorders>
              <w:top w:val="single" w:sz="8" w:space="0" w:color="auto"/>
            </w:tcBorders>
          </w:tcPr>
          <w:p w14:paraId="518B0887" w14:textId="77777777" w:rsidR="006D081E" w:rsidRPr="00235B4F" w:rsidRDefault="006D081E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180" w:type="dxa"/>
          </w:tcPr>
          <w:p w14:paraId="5DD307AC" w14:textId="77777777" w:rsidR="006D081E" w:rsidRPr="00235B4F" w:rsidRDefault="006D081E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  <w:tc>
          <w:tcPr>
            <w:tcW w:w="1980" w:type="dxa"/>
            <w:gridSpan w:val="14"/>
            <w:tcBorders>
              <w:top w:val="single" w:sz="8" w:space="0" w:color="auto"/>
            </w:tcBorders>
          </w:tcPr>
          <w:p w14:paraId="03DA2928" w14:textId="77777777" w:rsidR="006D081E" w:rsidRPr="00235B4F" w:rsidRDefault="006D081E" w:rsidP="00B430D9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</w:tc>
      </w:tr>
      <w:tr w:rsidR="00085FC0" w:rsidRPr="00D01E56" w14:paraId="150CD658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</w:tcPr>
          <w:p w14:paraId="620FD936" w14:textId="77777777" w:rsidR="00085FC0" w:rsidRPr="00D01E56" w:rsidRDefault="00085FC0" w:rsidP="00B430D9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085FC0" w:rsidRPr="00D01E56" w14:paraId="77FB708E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bottom w:val="single" w:sz="8" w:space="0" w:color="auto"/>
            </w:tcBorders>
            <w:vAlign w:val="bottom"/>
          </w:tcPr>
          <w:p w14:paraId="2887ACC3" w14:textId="77777777" w:rsidR="00085FC0" w:rsidRPr="00D01E56" w:rsidRDefault="00D93491" w:rsidP="00495376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D01E56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>ב. הצהרת המוכר/ת</w:t>
            </w:r>
          </w:p>
        </w:tc>
      </w:tr>
      <w:tr w:rsidR="001F0F2D" w:rsidRPr="008A106B" w14:paraId="5F499A91" w14:textId="77777777" w:rsidTr="00020606">
        <w:trPr>
          <w:gridAfter w:val="6"/>
          <w:wAfter w:w="6480" w:type="dxa"/>
          <w:cantSplit/>
        </w:trPr>
        <w:tc>
          <w:tcPr>
            <w:tcW w:w="3480" w:type="dxa"/>
            <w:gridSpan w:val="13"/>
            <w:tcBorders>
              <w:top w:val="single" w:sz="8" w:space="0" w:color="auto"/>
              <w:left w:val="single" w:sz="8" w:space="0" w:color="auto"/>
            </w:tcBorders>
          </w:tcPr>
          <w:p w14:paraId="0419EEE0" w14:textId="77777777" w:rsidR="001F0F2D" w:rsidRPr="008A106B" w:rsidRDefault="001F0F2D" w:rsidP="001F0F2D">
            <w:pPr>
              <w:spacing w:before="120"/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t>אני מבקש/ת פטור ממס שבח לפי סעיף:</w:t>
            </w:r>
          </w:p>
        </w:tc>
        <w:bookmarkStart w:id="2" w:name="סימון9"/>
        <w:tc>
          <w:tcPr>
            <w:tcW w:w="5340" w:type="dxa"/>
            <w:gridSpan w:val="19"/>
            <w:tcBorders>
              <w:top w:val="single" w:sz="8" w:space="0" w:color="auto"/>
            </w:tcBorders>
          </w:tcPr>
          <w:p w14:paraId="71EDC171" w14:textId="70CE5A7B" w:rsidR="001F0F2D" w:rsidRPr="008A106B" w:rsidRDefault="001F0F2D" w:rsidP="001F0F2D">
            <w:pPr>
              <w:spacing w:before="120"/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FORMCHECKBOX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2"/>
            <w:r>
              <w:rPr>
                <w:rFonts w:ascii="Arial" w:hAnsi="Arial" w:cs="David"/>
                <w:sz w:val="22"/>
                <w:szCs w:val="22"/>
                <w:rtl/>
              </w:rPr>
              <w:t xml:space="preserve"> 49ב(2) / </w:t>
            </w:r>
            <w:bookmarkStart w:id="3" w:name="סימון10"/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סימון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FORMCHECKBOX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3"/>
            <w:r>
              <w:rPr>
                <w:rFonts w:ascii="Arial" w:hAnsi="Arial" w:cs="David"/>
                <w:sz w:val="22"/>
                <w:szCs w:val="22"/>
                <w:rtl/>
              </w:rPr>
              <w:t xml:space="preserve"> 49ב(5) / </w:t>
            </w:r>
            <w:bookmarkStart w:id="4" w:name="סימון11"/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סימון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FORMCHECKBOX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4"/>
            <w:r>
              <w:rPr>
                <w:rFonts w:ascii="Arial" w:hAnsi="Arial" w:cs="David"/>
                <w:sz w:val="22"/>
                <w:szCs w:val="22"/>
                <w:rtl/>
              </w:rPr>
              <w:t xml:space="preserve"> 49ב(6) / </w:t>
            </w:r>
            <w:bookmarkStart w:id="5" w:name="סימון12"/>
            <w:r w:rsidR="002D0630"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סימון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 w:rsidR="002D0630">
              <w:rPr>
                <w:rFonts w:ascii="Arial" w:hAnsi="Arial" w:cs="David"/>
                <w:sz w:val="22"/>
                <w:szCs w:val="22"/>
              </w:rPr>
              <w:instrText>FORMCHECKBOX</w:instrText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5"/>
            <w:r w:rsidR="002D0630">
              <w:rPr>
                <w:rFonts w:ascii="Arial" w:hAnsi="Arial" w:cs="David"/>
                <w:sz w:val="22"/>
                <w:szCs w:val="22"/>
                <w:rtl/>
              </w:rPr>
              <w:t xml:space="preserve"> 49ה / </w:t>
            </w:r>
            <w:bookmarkStart w:id="6" w:name="סימון13"/>
            <w:r w:rsidR="002D0630"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סימון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 w:rsidR="002D0630">
              <w:rPr>
                <w:rFonts w:ascii="Arial" w:hAnsi="Arial" w:cs="David"/>
                <w:sz w:val="22"/>
                <w:szCs w:val="22"/>
              </w:rPr>
              <w:instrText>FORMCHECKBOX</w:instrText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 w:rsidR="002D0630"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6"/>
            <w:r w:rsidR="002D0630">
              <w:rPr>
                <w:rFonts w:ascii="Arial" w:hAnsi="Arial" w:cs="David"/>
                <w:sz w:val="22"/>
                <w:szCs w:val="22"/>
                <w:rtl/>
              </w:rPr>
              <w:t xml:space="preserve"> 62</w:t>
            </w:r>
          </w:p>
        </w:tc>
        <w:tc>
          <w:tcPr>
            <w:tcW w:w="1620" w:type="dxa"/>
            <w:gridSpan w:val="11"/>
            <w:tcBorders>
              <w:top w:val="single" w:sz="8" w:space="0" w:color="auto"/>
              <w:right w:val="single" w:sz="8" w:space="0" w:color="auto"/>
            </w:tcBorders>
          </w:tcPr>
          <w:p w14:paraId="4923037C" w14:textId="77777777" w:rsidR="001F0F2D" w:rsidRPr="008A106B" w:rsidRDefault="001F0F2D" w:rsidP="001F0F2D">
            <w:pPr>
              <w:spacing w:before="120"/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085FC0" w:rsidRPr="008A106B" w14:paraId="25AE6CEE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25BB8372" w14:textId="77777777" w:rsidR="00085FC0" w:rsidRPr="008A106B" w:rsidRDefault="00085FC0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085FC0" w:rsidRPr="008A106B" w14:paraId="1B8123DE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2F95A900" w14:textId="77777777" w:rsidR="00085FC0" w:rsidRPr="00FA0300" w:rsidRDefault="00FA0300" w:rsidP="00FA0300">
            <w:pPr>
              <w:jc w:val="both"/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FA0300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>לאחר שהוזהרתי כי עלי להצהיר את האמת וכי אהיה צפוי/ה לעונשים הקבועים בחוק, אם לא אעשה כן, הנני מצהיר/ה בזה כי כל הפרטים בהצהרת המוכר המקוונת המצורפת לתצהיר זה והאמור בטפסים הנילווים (ככל שהוגשו), הם נכונים, שלמים ומדוייקים.</w:t>
            </w:r>
          </w:p>
        </w:tc>
      </w:tr>
      <w:tr w:rsidR="00085FC0" w:rsidRPr="008A106B" w14:paraId="5C17B60B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4449BE56" w14:textId="77777777" w:rsidR="00085FC0" w:rsidRPr="008A106B" w:rsidRDefault="00085FC0" w:rsidP="00B430D9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2B447D" w:rsidRPr="008A106B" w14:paraId="33BEFBCF" w14:textId="77777777" w:rsidTr="00020606">
        <w:trPr>
          <w:gridAfter w:val="6"/>
          <w:wAfter w:w="6480" w:type="dxa"/>
          <w:cantSplit/>
          <w:trHeight w:val="113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14AFA4CE" w14:textId="77777777" w:rsidR="002B447D" w:rsidRPr="008A106B" w:rsidRDefault="002B447D" w:rsidP="002B447D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722" w:type="dxa"/>
            <w:gridSpan w:val="5"/>
            <w:tcBorders>
              <w:bottom w:val="single" w:sz="4" w:space="0" w:color="auto"/>
            </w:tcBorders>
          </w:tcPr>
          <w:p w14:paraId="31524063" w14:textId="7FB57B60" w:rsidR="002B447D" w:rsidRPr="00960465" w:rsidRDefault="002B447D" w:rsidP="002B447D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CONTRACT_DATE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978" w:type="dxa"/>
            <w:gridSpan w:val="6"/>
          </w:tcPr>
          <w:p w14:paraId="3B7CEFBB" w14:textId="77777777" w:rsidR="002B447D" w:rsidRPr="00960465" w:rsidRDefault="002B447D" w:rsidP="002B447D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7"/>
            <w:tcBorders>
              <w:bottom w:val="single" w:sz="4" w:space="0" w:color="auto"/>
            </w:tcBorders>
          </w:tcPr>
          <w:p w14:paraId="4305A3A3" w14:textId="1151803D" w:rsidR="002B447D" w:rsidRPr="00960465" w:rsidRDefault="002B447D" w:rsidP="002B447D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{{SELLERS_DICT[0].LAST_NAME}} {{SELLERS_DICT[0].FIRST_NAME}}</w:t>
            </w:r>
          </w:p>
        </w:tc>
        <w:tc>
          <w:tcPr>
            <w:tcW w:w="977" w:type="dxa"/>
            <w:gridSpan w:val="3"/>
          </w:tcPr>
          <w:p w14:paraId="4A6381BA" w14:textId="77777777" w:rsidR="002B447D" w:rsidRPr="00260F75" w:rsidRDefault="002B447D" w:rsidP="002B447D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3" w:type="dxa"/>
            <w:gridSpan w:val="9"/>
            <w:tcBorders>
              <w:bottom w:val="single" w:sz="4" w:space="0" w:color="auto"/>
            </w:tcBorders>
          </w:tcPr>
          <w:p w14:paraId="66748A6B" w14:textId="77777777" w:rsidR="002B447D" w:rsidRPr="00260F75" w:rsidRDefault="002B447D" w:rsidP="002B447D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1FEF2083" w14:textId="77777777" w:rsidR="002B447D" w:rsidRPr="008A106B" w:rsidRDefault="002B447D" w:rsidP="002B447D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2B447D" w:rsidRPr="006D238F" w14:paraId="6DC7561F" w14:textId="77777777" w:rsidTr="00020606">
        <w:trPr>
          <w:gridAfter w:val="6"/>
          <w:wAfter w:w="6480" w:type="dxa"/>
          <w:cantSplit/>
          <w:trHeight w:val="112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40CF1335" w14:textId="77777777" w:rsidR="002B447D" w:rsidRPr="006D238F" w:rsidRDefault="002B447D" w:rsidP="002B447D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1722" w:type="dxa"/>
            <w:gridSpan w:val="5"/>
            <w:tcBorders>
              <w:top w:val="single" w:sz="4" w:space="0" w:color="auto"/>
            </w:tcBorders>
          </w:tcPr>
          <w:p w14:paraId="6320BE61" w14:textId="77777777" w:rsidR="002B447D" w:rsidRPr="00F55A30" w:rsidRDefault="002B447D" w:rsidP="002B447D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F55A30">
              <w:rPr>
                <w:rFonts w:ascii="David" w:hAnsi="David" w:cs="David"/>
                <w:sz w:val="20"/>
                <w:szCs w:val="20"/>
                <w:rtl/>
              </w:rPr>
              <w:t>תאריך</w:t>
            </w:r>
          </w:p>
        </w:tc>
        <w:tc>
          <w:tcPr>
            <w:tcW w:w="978" w:type="dxa"/>
            <w:gridSpan w:val="6"/>
          </w:tcPr>
          <w:p w14:paraId="7A347F2E" w14:textId="77777777" w:rsidR="002B447D" w:rsidRPr="00F55A30" w:rsidRDefault="002B447D" w:rsidP="002B447D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2520" w:type="dxa"/>
            <w:gridSpan w:val="7"/>
            <w:tcBorders>
              <w:top w:val="single" w:sz="4" w:space="0" w:color="auto"/>
            </w:tcBorders>
          </w:tcPr>
          <w:p w14:paraId="4AFFEFC9" w14:textId="77777777" w:rsidR="002B447D" w:rsidRPr="00F55A30" w:rsidRDefault="002B447D" w:rsidP="002B447D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F55A30">
              <w:rPr>
                <w:rFonts w:ascii="David" w:hAnsi="David" w:cs="David"/>
                <w:sz w:val="20"/>
                <w:szCs w:val="20"/>
                <w:rtl/>
              </w:rPr>
              <w:t>שם</w:t>
            </w:r>
          </w:p>
        </w:tc>
        <w:tc>
          <w:tcPr>
            <w:tcW w:w="977" w:type="dxa"/>
            <w:gridSpan w:val="3"/>
          </w:tcPr>
          <w:p w14:paraId="579ED765" w14:textId="77777777" w:rsidR="002B447D" w:rsidRPr="00F55A30" w:rsidRDefault="002B447D" w:rsidP="002B447D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1903" w:type="dxa"/>
            <w:gridSpan w:val="9"/>
            <w:tcBorders>
              <w:top w:val="single" w:sz="4" w:space="0" w:color="auto"/>
            </w:tcBorders>
          </w:tcPr>
          <w:p w14:paraId="03BA34AE" w14:textId="77777777" w:rsidR="002B447D" w:rsidRPr="00F55A30" w:rsidRDefault="002B447D" w:rsidP="002B447D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F55A30">
              <w:rPr>
                <w:rFonts w:ascii="David" w:hAnsi="David" w:cs="David"/>
                <w:sz w:val="20"/>
                <w:szCs w:val="20"/>
                <w:rtl/>
              </w:rPr>
              <w:t>חתימה</w:t>
            </w: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1983BBC6" w14:textId="77777777" w:rsidR="002B447D" w:rsidRPr="006D238F" w:rsidRDefault="002B447D" w:rsidP="002B447D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</w:tr>
      <w:tr w:rsidR="002B447D" w:rsidRPr="000050CB" w14:paraId="12207F59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133FD023" w14:textId="77777777" w:rsidR="002B447D" w:rsidRPr="00260F75" w:rsidRDefault="002B447D" w:rsidP="002B447D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  <w:tr w:rsidR="002B447D" w:rsidRPr="000050CB" w14:paraId="4A943A80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03C22864" w14:textId="77777777" w:rsidR="002B447D" w:rsidRPr="00260F75" w:rsidRDefault="002B447D" w:rsidP="002B447D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  <w:tr w:rsidR="00771F73" w:rsidRPr="008A106B" w14:paraId="2A05FDB4" w14:textId="77777777" w:rsidTr="00020606">
        <w:trPr>
          <w:gridAfter w:val="6"/>
          <w:wAfter w:w="6480" w:type="dxa"/>
          <w:cantSplit/>
          <w:trHeight w:val="113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339526DA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722" w:type="dxa"/>
            <w:gridSpan w:val="5"/>
            <w:tcBorders>
              <w:bottom w:val="single" w:sz="4" w:space="0" w:color="auto"/>
            </w:tcBorders>
          </w:tcPr>
          <w:p w14:paraId="2D826356" w14:textId="77777777" w:rsidR="00771F73" w:rsidRDefault="0049039D" w:rsidP="0049039D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 w:cs="David"/>
                <w:b/>
                <w:bCs/>
                <w:sz w:val="22"/>
                <w:szCs w:val="22"/>
              </w:rPr>
              <w:t>{%p if SELLERS_DICT[1]%}</w:t>
            </w:r>
          </w:p>
          <w:p w14:paraId="6D754736" w14:textId="6B077523" w:rsidR="0049039D" w:rsidRDefault="0049039D" w:rsidP="0049039D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 w:cs="David"/>
                <w:b/>
                <w:bCs/>
                <w:sz w:val="22"/>
                <w:szCs w:val="22"/>
              </w:rPr>
              <w:t>{{CONTRACT_DATE}}</w:t>
            </w:r>
          </w:p>
          <w:p w14:paraId="7C0057AD" w14:textId="44FA4213" w:rsidR="0049039D" w:rsidRPr="00960465" w:rsidRDefault="0049039D" w:rsidP="0049039D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 w:cs="David"/>
                <w:b/>
                <w:bCs/>
                <w:sz w:val="22"/>
                <w:szCs w:val="22"/>
              </w:rPr>
              <w:t>{%p endif%}</w:t>
            </w:r>
          </w:p>
        </w:tc>
        <w:tc>
          <w:tcPr>
            <w:tcW w:w="978" w:type="dxa"/>
            <w:gridSpan w:val="6"/>
          </w:tcPr>
          <w:p w14:paraId="343089ED" w14:textId="77777777" w:rsidR="00771F73" w:rsidRPr="00960465" w:rsidRDefault="00771F73" w:rsidP="00771F73">
            <w:pPr>
              <w:rPr>
                <w:rFonts w:ascii="David" w:hAnsi="David" w:cs="David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7"/>
            <w:tcBorders>
              <w:bottom w:val="single" w:sz="4" w:space="0" w:color="auto"/>
            </w:tcBorders>
          </w:tcPr>
          <w:p w14:paraId="74806E4E" w14:textId="46790DB7" w:rsidR="00771F73" w:rsidRPr="00960465" w:rsidRDefault="00771F73" w:rsidP="00771F73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{%p if SELLERS_DICT[1]%}</w:t>
            </w:r>
          </w:p>
          <w:p w14:paraId="0EAA4372" w14:textId="3457073A" w:rsidR="00771F73" w:rsidRPr="00960465" w:rsidRDefault="00771F73" w:rsidP="00771F73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{{SELLERS_DICT[1].LAST_NAME}} {{SELLERS_DICT[1].FIRST_NAME}}</w:t>
            </w:r>
          </w:p>
          <w:p w14:paraId="45280929" w14:textId="5B386DA6" w:rsidR="00771F73" w:rsidRPr="00960465" w:rsidRDefault="00771F73" w:rsidP="00771F73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{%p endif %}</w:t>
            </w:r>
          </w:p>
        </w:tc>
        <w:tc>
          <w:tcPr>
            <w:tcW w:w="977" w:type="dxa"/>
            <w:gridSpan w:val="3"/>
          </w:tcPr>
          <w:p w14:paraId="2BF44F59" w14:textId="77777777" w:rsidR="00771F73" w:rsidRPr="00260F75" w:rsidRDefault="00771F73" w:rsidP="00771F73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3" w:type="dxa"/>
            <w:gridSpan w:val="9"/>
            <w:tcBorders>
              <w:bottom w:val="single" w:sz="4" w:space="0" w:color="auto"/>
            </w:tcBorders>
          </w:tcPr>
          <w:p w14:paraId="5694E0EC" w14:textId="77777777" w:rsidR="00771F73" w:rsidRPr="00260F75" w:rsidRDefault="00771F73" w:rsidP="00771F73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2885A48A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6D238F" w14:paraId="74BF1DF9" w14:textId="77777777" w:rsidTr="00020606">
        <w:trPr>
          <w:gridAfter w:val="6"/>
          <w:wAfter w:w="6480" w:type="dxa"/>
          <w:cantSplit/>
          <w:trHeight w:val="112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42E2A560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1722" w:type="dxa"/>
            <w:gridSpan w:val="5"/>
            <w:tcBorders>
              <w:top w:val="single" w:sz="4" w:space="0" w:color="auto"/>
            </w:tcBorders>
          </w:tcPr>
          <w:p w14:paraId="0BEF3C8E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תאריך</w:t>
            </w:r>
          </w:p>
        </w:tc>
        <w:tc>
          <w:tcPr>
            <w:tcW w:w="978" w:type="dxa"/>
            <w:gridSpan w:val="6"/>
          </w:tcPr>
          <w:p w14:paraId="73F2BD8B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520" w:type="dxa"/>
            <w:gridSpan w:val="7"/>
            <w:tcBorders>
              <w:top w:val="single" w:sz="4" w:space="0" w:color="auto"/>
            </w:tcBorders>
          </w:tcPr>
          <w:p w14:paraId="425E72E9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שם</w:t>
            </w:r>
          </w:p>
        </w:tc>
        <w:tc>
          <w:tcPr>
            <w:tcW w:w="977" w:type="dxa"/>
            <w:gridSpan w:val="3"/>
          </w:tcPr>
          <w:p w14:paraId="3C6B2066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1903" w:type="dxa"/>
            <w:gridSpan w:val="9"/>
            <w:tcBorders>
              <w:top w:val="single" w:sz="4" w:space="0" w:color="auto"/>
            </w:tcBorders>
          </w:tcPr>
          <w:p w14:paraId="74C6B507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חתימה</w:t>
            </w: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061BD4CB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</w:tr>
      <w:tr w:rsidR="00771F73" w:rsidRPr="009372DA" w14:paraId="5A2E5548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62EDDC6E" w14:textId="77777777" w:rsidR="00771F73" w:rsidRPr="009372DA" w:rsidRDefault="00771F73" w:rsidP="00771F73">
            <w:pPr>
              <w:spacing w:before="80"/>
              <w:ind w:left="567" w:hanging="567"/>
              <w:jc w:val="both"/>
              <w:rPr>
                <w:rFonts w:ascii="Arial" w:hAnsi="Arial" w:cs="David"/>
                <w:sz w:val="20"/>
                <w:szCs w:val="20"/>
                <w:rtl/>
              </w:rPr>
            </w:pPr>
            <w:r w:rsidRPr="009372DA">
              <w:rPr>
                <w:rFonts w:ascii="Arial" w:hAnsi="Arial" w:cs="David"/>
                <w:b/>
                <w:bCs/>
                <w:sz w:val="20"/>
                <w:szCs w:val="20"/>
                <w:rtl/>
              </w:rPr>
              <w:t>הערה:</w:t>
            </w:r>
            <w:r w:rsidRPr="009372DA">
              <w:rPr>
                <w:rFonts w:ascii="Arial" w:hAnsi="Arial" w:cs="David"/>
                <w:sz w:val="20"/>
                <w:szCs w:val="20"/>
                <w:rtl/>
              </w:rPr>
              <w:t xml:space="preserve"> הצהרה זו היא אישית ותחתם ע"י המוכר/ים בלבד (במקרה שכונס הנכסים, מנהל עזבון או כל נציג עפ"י דין מבקש לחתום על הצהרה זו,</w:t>
            </w:r>
            <w:r>
              <w:rPr>
                <w:rFonts w:ascii="Arial" w:hAnsi="Arial" w:cs="David"/>
                <w:sz w:val="20"/>
                <w:szCs w:val="20"/>
                <w:rtl/>
              </w:rPr>
              <w:br/>
            </w:r>
            <w:r w:rsidRPr="009372DA">
              <w:rPr>
                <w:rFonts w:ascii="Arial" w:hAnsi="Arial" w:cs="David"/>
                <w:sz w:val="20"/>
                <w:szCs w:val="20"/>
                <w:rtl/>
              </w:rPr>
              <w:t>יש לצרף החלטת בית משפט המסמיכה אותו מפורשות לחתום על טופס זה.</w:t>
            </w:r>
          </w:p>
        </w:tc>
      </w:tr>
      <w:tr w:rsidR="00771F73" w:rsidRPr="007D0471" w14:paraId="700C3DFF" w14:textId="77777777" w:rsidTr="00020606">
        <w:trPr>
          <w:gridAfter w:val="6"/>
          <w:wAfter w:w="6480" w:type="dxa"/>
          <w:cantSplit/>
        </w:trPr>
        <w:tc>
          <w:tcPr>
            <w:tcW w:w="180" w:type="dxa"/>
            <w:gridSpan w:val="2"/>
            <w:tcBorders>
              <w:left w:val="single" w:sz="8" w:space="0" w:color="auto"/>
            </w:tcBorders>
          </w:tcPr>
          <w:p w14:paraId="3E8A8585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0080" w:type="dxa"/>
            <w:gridSpan w:val="39"/>
            <w:tcBorders>
              <w:bottom w:val="dashed" w:sz="4" w:space="0" w:color="auto"/>
            </w:tcBorders>
          </w:tcPr>
          <w:p w14:paraId="63311B67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80" w:type="dxa"/>
            <w:gridSpan w:val="2"/>
            <w:tcBorders>
              <w:left w:val="nil"/>
              <w:right w:val="single" w:sz="8" w:space="0" w:color="auto"/>
            </w:tcBorders>
          </w:tcPr>
          <w:p w14:paraId="6DF52152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</w:tr>
      <w:tr w:rsidR="00771F73" w:rsidRPr="007D0471" w14:paraId="0FD83BE2" w14:textId="77777777" w:rsidTr="00020606">
        <w:trPr>
          <w:gridAfter w:val="6"/>
          <w:wAfter w:w="6480" w:type="dxa"/>
          <w:cantSplit/>
        </w:trPr>
        <w:tc>
          <w:tcPr>
            <w:tcW w:w="180" w:type="dxa"/>
            <w:gridSpan w:val="2"/>
            <w:tcBorders>
              <w:left w:val="single" w:sz="8" w:space="0" w:color="auto"/>
            </w:tcBorders>
          </w:tcPr>
          <w:p w14:paraId="20B35F8B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0080" w:type="dxa"/>
            <w:gridSpan w:val="39"/>
            <w:tcBorders>
              <w:top w:val="dashed" w:sz="4" w:space="0" w:color="auto"/>
            </w:tcBorders>
          </w:tcPr>
          <w:p w14:paraId="1C650D5F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80" w:type="dxa"/>
            <w:gridSpan w:val="2"/>
            <w:tcBorders>
              <w:left w:val="nil"/>
              <w:right w:val="single" w:sz="8" w:space="0" w:color="auto"/>
            </w:tcBorders>
          </w:tcPr>
          <w:p w14:paraId="6BBEBFFD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</w:tr>
      <w:tr w:rsidR="00771F73" w:rsidRPr="004577A4" w14:paraId="7DFA3EA8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757E0106" w14:textId="77777777" w:rsidR="00771F73" w:rsidRPr="004577A4" w:rsidRDefault="00771F73" w:rsidP="00771F73">
            <w:pPr>
              <w:jc w:val="center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 w:rsidRPr="004577A4">
              <w:rPr>
                <w:rFonts w:ascii="Arial" w:hAnsi="Arial" w:cs="David"/>
                <w:b/>
                <w:bCs/>
                <w:sz w:val="20"/>
                <w:szCs w:val="20"/>
                <w:rtl/>
              </w:rPr>
              <w:t>אזהרת המצהירים ואימות חתימתם ע"י עורך הדין</w:t>
            </w:r>
          </w:p>
        </w:tc>
      </w:tr>
      <w:tr w:rsidR="00771F73" w:rsidRPr="008A106B" w14:paraId="0FDCBFC9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0442C06D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084E09" w14:paraId="189407F3" w14:textId="77777777" w:rsidTr="00020606">
        <w:trPr>
          <w:gridAfter w:val="6"/>
          <w:wAfter w:w="6480" w:type="dxa"/>
          <w:cantSplit/>
        </w:trPr>
        <w:tc>
          <w:tcPr>
            <w:tcW w:w="900" w:type="dxa"/>
            <w:gridSpan w:val="3"/>
            <w:tcBorders>
              <w:left w:val="single" w:sz="8" w:space="0" w:color="auto"/>
            </w:tcBorders>
          </w:tcPr>
          <w:p w14:paraId="22B63F9D" w14:textId="77777777" w:rsidR="00771F73" w:rsidRPr="00084E09" w:rsidRDefault="00771F73" w:rsidP="00771F73">
            <w:pPr>
              <w:rPr>
                <w:rFonts w:ascii="Arial" w:hAnsi="Arial" w:cs="David"/>
                <w:sz w:val="20"/>
                <w:szCs w:val="20"/>
                <w:rtl/>
              </w:rPr>
            </w:pPr>
            <w:r w:rsidRPr="00084E09">
              <w:rPr>
                <w:rFonts w:ascii="Arial" w:hAnsi="Arial" w:cs="David"/>
                <w:sz w:val="20"/>
                <w:szCs w:val="20"/>
                <w:rtl/>
              </w:rPr>
              <w:t>אני, עו"ד</w:t>
            </w:r>
          </w:p>
        </w:tc>
        <w:tc>
          <w:tcPr>
            <w:tcW w:w="2880" w:type="dxa"/>
            <w:gridSpan w:val="12"/>
            <w:tcBorders>
              <w:bottom w:val="single" w:sz="4" w:space="0" w:color="auto"/>
            </w:tcBorders>
          </w:tcPr>
          <w:p w14:paraId="44B32959" w14:textId="6448D193" w:rsidR="00771F73" w:rsidRPr="00960465" w:rsidRDefault="00771F73" w:rsidP="00771F73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SELLER_IMUT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bookmarkStart w:id="7" w:name="Text23"/>
        <w:tc>
          <w:tcPr>
            <w:tcW w:w="1620" w:type="dxa"/>
            <w:gridSpan w:val="4"/>
            <w:tcBorders>
              <w:bottom w:val="single" w:sz="4" w:space="0" w:color="auto"/>
            </w:tcBorders>
          </w:tcPr>
          <w:p w14:paraId="284627D4" w14:textId="77777777" w:rsidR="00771F73" w:rsidRPr="00960465" w:rsidRDefault="00771F73" w:rsidP="00771F73">
            <w:pPr>
              <w:jc w:val="center"/>
              <w:rPr>
                <w:rFonts w:ascii="David" w:hAnsi="David" w:cs="David"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sz w:val="22"/>
                <w:szCs w:val="22"/>
                <w:rtl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instrText xml:space="preserve"> </w:instrText>
            </w:r>
            <w:r w:rsidRPr="00960465">
              <w:rPr>
                <w:rFonts w:ascii="David" w:hAnsi="David" w:cs="David"/>
                <w:sz w:val="22"/>
                <w:szCs w:val="22"/>
              </w:rPr>
              <w:instrText>FORMTEXT</w:instrText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instrText xml:space="preserve"> </w:instrText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fldChar w:fldCharType="separate"/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David" w:hAnsi="David" w:cs="David"/>
                <w:sz w:val="22"/>
                <w:szCs w:val="22"/>
                <w:rtl/>
              </w:rPr>
              <w:fldChar w:fldCharType="end"/>
            </w:r>
            <w:bookmarkEnd w:id="7"/>
          </w:p>
        </w:tc>
        <w:tc>
          <w:tcPr>
            <w:tcW w:w="1260" w:type="dxa"/>
            <w:gridSpan w:val="5"/>
            <w:tcBorders>
              <w:bottom w:val="single" w:sz="4" w:space="0" w:color="auto"/>
            </w:tcBorders>
          </w:tcPr>
          <w:p w14:paraId="2672CA75" w14:textId="5DFCB16F" w:rsidR="00771F73" w:rsidRPr="00960465" w:rsidRDefault="00771F73" w:rsidP="00771F73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SELLER_LICENSE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3780" w:type="dxa"/>
            <w:gridSpan w:val="19"/>
            <w:tcBorders>
              <w:right w:val="single" w:sz="8" w:space="0" w:color="auto"/>
            </w:tcBorders>
          </w:tcPr>
          <w:p w14:paraId="1CCDA733" w14:textId="004A0418" w:rsidR="00771F73" w:rsidRPr="00970B3D" w:rsidRDefault="00771F73" w:rsidP="00771F73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970B3D">
              <w:rPr>
                <w:rFonts w:ascii="David" w:hAnsi="David" w:cs="David"/>
                <w:sz w:val="20"/>
                <w:szCs w:val="20"/>
                <w:rtl/>
              </w:rPr>
              <w:t xml:space="preserve">מאשר/ת בזה כי בתאריך </w:t>
            </w:r>
            <w:r w:rsidRPr="00970B3D">
              <w:rPr>
                <w:rFonts w:ascii="David" w:hAnsi="David" w:cs="David"/>
                <w:b/>
                <w:bCs/>
                <w:sz w:val="20"/>
                <w:szCs w:val="20"/>
                <w:rtl/>
              </w:rPr>
              <w:t>{{</w:t>
            </w:r>
            <w:r w:rsidRPr="00970B3D">
              <w:rPr>
                <w:rFonts w:ascii="David" w:hAnsi="David" w:cs="David"/>
                <w:b/>
                <w:bCs/>
                <w:sz w:val="20"/>
                <w:szCs w:val="20"/>
              </w:rPr>
              <w:t>CONTRACT_DATE</w:t>
            </w:r>
            <w:r w:rsidRPr="00970B3D">
              <w:rPr>
                <w:rFonts w:ascii="David" w:hAnsi="David" w:cs="David"/>
                <w:b/>
                <w:bCs/>
                <w:sz w:val="20"/>
                <w:szCs w:val="20"/>
                <w:rtl/>
              </w:rPr>
              <w:t xml:space="preserve">}} </w:t>
            </w:r>
            <w:r w:rsidRPr="00970B3D">
              <w:rPr>
                <w:rFonts w:ascii="David" w:hAnsi="David" w:cs="David"/>
                <w:sz w:val="20"/>
                <w:szCs w:val="20"/>
                <w:rtl/>
              </w:rPr>
              <w:t>הופיעו בפני:</w:t>
            </w:r>
          </w:p>
        </w:tc>
      </w:tr>
      <w:tr w:rsidR="00771F73" w:rsidRPr="008A106B" w14:paraId="2A07AA0C" w14:textId="77777777" w:rsidTr="00020606">
        <w:trPr>
          <w:gridAfter w:val="6"/>
          <w:wAfter w:w="6480" w:type="dxa"/>
          <w:cantSplit/>
        </w:trPr>
        <w:tc>
          <w:tcPr>
            <w:tcW w:w="900" w:type="dxa"/>
            <w:gridSpan w:val="3"/>
            <w:tcBorders>
              <w:left w:val="single" w:sz="8" w:space="0" w:color="auto"/>
            </w:tcBorders>
          </w:tcPr>
          <w:p w14:paraId="0201C681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880" w:type="dxa"/>
            <w:gridSpan w:val="12"/>
            <w:tcBorders>
              <w:top w:val="single" w:sz="4" w:space="0" w:color="auto"/>
            </w:tcBorders>
          </w:tcPr>
          <w:p w14:paraId="1928F272" w14:textId="77777777" w:rsidR="00771F73" w:rsidRPr="005E346B" w:rsidRDefault="00771F73" w:rsidP="00771F73">
            <w:pPr>
              <w:jc w:val="center"/>
              <w:rPr>
                <w:rFonts w:ascii="Arial" w:hAnsi="Arial" w:cs="David"/>
                <w:sz w:val="20"/>
                <w:szCs w:val="20"/>
                <w:rtl/>
              </w:rPr>
            </w:pPr>
            <w:r w:rsidRPr="005E346B">
              <w:rPr>
                <w:rFonts w:ascii="Arial" w:hAnsi="Arial" w:cs="David"/>
                <w:sz w:val="20"/>
                <w:szCs w:val="20"/>
                <w:rtl/>
              </w:rPr>
              <w:t>שם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</w:tcPr>
          <w:p w14:paraId="52E9C001" w14:textId="77777777" w:rsidR="00771F73" w:rsidRPr="005E346B" w:rsidRDefault="00771F73" w:rsidP="00771F73">
            <w:pPr>
              <w:jc w:val="center"/>
              <w:rPr>
                <w:rFonts w:ascii="Arial" w:hAnsi="Arial" w:cs="David"/>
                <w:sz w:val="20"/>
                <w:szCs w:val="20"/>
                <w:rtl/>
              </w:rPr>
            </w:pPr>
            <w:r w:rsidRPr="005E346B">
              <w:rPr>
                <w:rFonts w:ascii="Arial" w:hAnsi="Arial" w:cs="David"/>
                <w:sz w:val="20"/>
                <w:szCs w:val="20"/>
                <w:rtl/>
              </w:rPr>
              <w:t>מספר זהות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</w:tcBorders>
          </w:tcPr>
          <w:p w14:paraId="6C77C6DE" w14:textId="77777777" w:rsidR="00771F73" w:rsidRPr="005E346B" w:rsidRDefault="00771F73" w:rsidP="00771F73">
            <w:pPr>
              <w:jc w:val="center"/>
              <w:rPr>
                <w:rFonts w:ascii="Arial" w:hAnsi="Arial" w:cs="David"/>
                <w:sz w:val="20"/>
                <w:szCs w:val="20"/>
                <w:rtl/>
              </w:rPr>
            </w:pPr>
            <w:r w:rsidRPr="005E346B">
              <w:rPr>
                <w:rFonts w:ascii="Arial" w:hAnsi="Arial" w:cs="David"/>
                <w:sz w:val="20"/>
                <w:szCs w:val="20"/>
                <w:rtl/>
              </w:rPr>
              <w:t>מספר רשיון</w:t>
            </w:r>
          </w:p>
        </w:tc>
        <w:tc>
          <w:tcPr>
            <w:tcW w:w="3780" w:type="dxa"/>
            <w:gridSpan w:val="19"/>
            <w:tcBorders>
              <w:right w:val="single" w:sz="8" w:space="0" w:color="auto"/>
            </w:tcBorders>
          </w:tcPr>
          <w:p w14:paraId="4A15310D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A3043C" w14:paraId="191E6EE3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03135E89" w14:textId="77777777" w:rsidR="00771F73" w:rsidRPr="00A3043C" w:rsidRDefault="00771F73" w:rsidP="00771F73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771F73" w:rsidRPr="008A106B" w14:paraId="26512D82" w14:textId="77777777" w:rsidTr="00020606">
        <w:trPr>
          <w:gridAfter w:val="6"/>
          <w:wAfter w:w="6480" w:type="dxa"/>
          <w:cantSplit/>
          <w:trHeight w:val="60"/>
        </w:trPr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3F90A806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2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C972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שם</w:t>
            </w:r>
          </w:p>
        </w:tc>
        <w:tc>
          <w:tcPr>
            <w:tcW w:w="2340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5ED709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מספר זהות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14:paraId="7F6C25B8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8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FF8C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שם</w:t>
            </w:r>
          </w:p>
        </w:tc>
        <w:tc>
          <w:tcPr>
            <w:tcW w:w="2283" w:type="dxa"/>
            <w:gridSpan w:val="1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2B99DD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מספר זהות</w:t>
            </w:r>
          </w:p>
        </w:tc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2FBAA4CE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E73A75" w14:paraId="009D3CFC" w14:textId="77777777" w:rsidTr="00D25923">
        <w:trPr>
          <w:gridAfter w:val="6"/>
          <w:wAfter w:w="6480" w:type="dxa"/>
          <w:cantSplit/>
          <w:trHeight w:val="57"/>
        </w:trPr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134B9052" w14:textId="77777777" w:rsidR="00771F73" w:rsidRPr="00E73A75" w:rsidRDefault="00771F73" w:rsidP="00771F73">
            <w:pPr>
              <w:rPr>
                <w:rFonts w:ascii="Arial" w:hAnsi="Arial" w:cs="David"/>
                <w:sz w:val="16"/>
                <w:szCs w:val="16"/>
                <w:rtl/>
              </w:rPr>
            </w:pPr>
          </w:p>
        </w:tc>
        <w:tc>
          <w:tcPr>
            <w:tcW w:w="2624" w:type="dxa"/>
            <w:gridSpan w:val="8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4EC6730" w14:textId="5177BCFD" w:rsidR="00771F73" w:rsidRPr="00960465" w:rsidRDefault="00771F73" w:rsidP="00771F73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{{SELLERS_DICT[0].LAST_NAME}} {{SELLERS_DICT[0].FIRST_NAME}}</w:t>
            </w:r>
          </w:p>
        </w:tc>
        <w:tc>
          <w:tcPr>
            <w:tcW w:w="2340" w:type="dxa"/>
            <w:gridSpan w:val="9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C3F8EA2" w14:textId="3F0149D7" w:rsidR="00771F73" w:rsidRPr="00960465" w:rsidRDefault="00771F73" w:rsidP="00771F73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{{SELLERS_DICT[0].ID}}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14:paraId="7D4F896E" w14:textId="77777777" w:rsidR="00771F73" w:rsidRPr="00960465" w:rsidRDefault="00771F73" w:rsidP="00771F73">
            <w:pPr>
              <w:rPr>
                <w:rFonts w:ascii="David" w:hAnsi="David" w:cs="David"/>
                <w:sz w:val="22"/>
                <w:szCs w:val="22"/>
                <w:rtl/>
              </w:rPr>
            </w:pPr>
          </w:p>
        </w:tc>
        <w:tc>
          <w:tcPr>
            <w:tcW w:w="2681" w:type="dxa"/>
            <w:gridSpan w:val="8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C882FC9" w14:textId="0FF92B56" w:rsidR="00771F73" w:rsidRPr="00960465" w:rsidRDefault="00771F73" w:rsidP="00771F73">
            <w:pPr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{%p if SELLERS_DICT[1]%}</w:t>
            </w:r>
          </w:p>
          <w:p w14:paraId="76F4CBD6" w14:textId="77777777" w:rsidR="00771F73" w:rsidRPr="00960465" w:rsidRDefault="00771F73" w:rsidP="00771F73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{{SELLERS_DICT[1].LAST_NAME}} {{SELLERS_DICT[1].FIRST_NAME}}</w:t>
            </w:r>
          </w:p>
          <w:p w14:paraId="6F584415" w14:textId="65003D35" w:rsidR="00771F73" w:rsidRPr="00960465" w:rsidRDefault="00771F73" w:rsidP="00771F73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sz w:val="22"/>
                <w:szCs w:val="22"/>
              </w:rPr>
              <w:t>{%p endif %}</w:t>
            </w:r>
          </w:p>
        </w:tc>
        <w:tc>
          <w:tcPr>
            <w:tcW w:w="2283" w:type="dxa"/>
            <w:gridSpan w:val="15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8DC0ADB" w14:textId="0A70EF6A" w:rsidR="00771F73" w:rsidRPr="00960465" w:rsidRDefault="00771F73" w:rsidP="00771F73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{%p if SELLERS_DICT[1]%}</w:t>
            </w:r>
          </w:p>
          <w:p w14:paraId="6CE658F6" w14:textId="77777777" w:rsidR="00771F73" w:rsidRPr="00960465" w:rsidRDefault="00771F73" w:rsidP="00771F73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{{SELLERS_DICT[1].ID}}</w:t>
            </w:r>
          </w:p>
          <w:p w14:paraId="2838D50A" w14:textId="55391895" w:rsidR="00771F73" w:rsidRPr="00960465" w:rsidRDefault="00771F73" w:rsidP="00771F73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sz w:val="22"/>
                <w:szCs w:val="22"/>
              </w:rPr>
              <w:t>{%p endif %}</w:t>
            </w:r>
          </w:p>
        </w:tc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27519A68" w14:textId="77777777" w:rsidR="00771F73" w:rsidRPr="00E73A75" w:rsidRDefault="00771F73" w:rsidP="00771F73">
            <w:pPr>
              <w:rPr>
                <w:rFonts w:ascii="Arial" w:hAnsi="Arial" w:cs="David"/>
                <w:sz w:val="16"/>
                <w:szCs w:val="16"/>
                <w:rtl/>
              </w:rPr>
            </w:pPr>
          </w:p>
        </w:tc>
      </w:tr>
      <w:tr w:rsidR="00771F73" w:rsidRPr="008A106B" w14:paraId="6A9E8312" w14:textId="77777777" w:rsidTr="00B57AA3">
        <w:trPr>
          <w:gridAfter w:val="6"/>
          <w:wAfter w:w="6480" w:type="dxa"/>
          <w:cantSplit/>
          <w:trHeight w:val="57"/>
        </w:trPr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2B3941AD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24" w:type="dxa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99512E" w14:textId="4B2E7CD4" w:rsidR="00771F73" w:rsidRPr="002B447D" w:rsidRDefault="00771F73" w:rsidP="00771F73">
            <w:pPr>
              <w:rPr>
                <w:rFonts w:ascii="David" w:hAnsi="David" w:cs="David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9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758ED" w14:textId="6EA5D011" w:rsidR="00771F73" w:rsidRPr="008A106B" w:rsidRDefault="00771F73" w:rsidP="00771F73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14:paraId="43BB453A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81" w:type="dxa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5BA6B4" w14:textId="5DD07E23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283" w:type="dxa"/>
            <w:gridSpan w:val="15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6FB6A" w14:textId="45B951A6" w:rsidR="00771F73" w:rsidRPr="008A106B" w:rsidRDefault="00771F73" w:rsidP="00771F73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05280041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495376" w14:paraId="3AE598B1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5E1731FD" w14:textId="77777777" w:rsidR="00771F73" w:rsidRPr="00495376" w:rsidRDefault="00771F73" w:rsidP="00771F73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771F73" w:rsidRPr="008233B3" w14:paraId="7858CC08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151F99B7" w14:textId="77777777" w:rsidR="00771F73" w:rsidRPr="008233B3" w:rsidRDefault="00771F73" w:rsidP="00771F73">
            <w:pPr>
              <w:jc w:val="center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 w:rsidRPr="008233B3">
              <w:rPr>
                <w:rFonts w:ascii="Arial" w:hAnsi="Arial" w:cs="David"/>
                <w:b/>
                <w:bCs/>
                <w:sz w:val="20"/>
                <w:szCs w:val="20"/>
                <w:rtl/>
              </w:rPr>
              <w:t>זיהיתי אותם על פי תעודות הזהות ולאחר שהזהרתי אותם כי עליהם להצהיר את האמת, חתמו בפני על הצהרה זו</w:t>
            </w:r>
          </w:p>
        </w:tc>
      </w:tr>
      <w:tr w:rsidR="00771F73" w:rsidRPr="008A106B" w14:paraId="4995E8B6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019844D9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8A106B" w14:paraId="71CAA2CF" w14:textId="77777777" w:rsidTr="00020606">
        <w:trPr>
          <w:gridAfter w:val="6"/>
          <w:wAfter w:w="6480" w:type="dxa"/>
          <w:cantSplit/>
          <w:trHeight w:val="113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170D6A95" w14:textId="77777777" w:rsidR="00771F73" w:rsidRPr="00960465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340" w:type="dxa"/>
            <w:gridSpan w:val="9"/>
            <w:tcBorders>
              <w:bottom w:val="single" w:sz="4" w:space="0" w:color="auto"/>
            </w:tcBorders>
          </w:tcPr>
          <w:p w14:paraId="78BE9A9C" w14:textId="5BB866D3" w:rsidR="00771F73" w:rsidRPr="00960465" w:rsidRDefault="00771F73" w:rsidP="00771F73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CONTRACT_DATE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360" w:type="dxa"/>
            <w:gridSpan w:val="2"/>
          </w:tcPr>
          <w:p w14:paraId="433E53A0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7"/>
          </w:tcPr>
          <w:p w14:paraId="491AEBD4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360" w:type="dxa"/>
            <w:gridSpan w:val="2"/>
          </w:tcPr>
          <w:p w14:paraId="28D60187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10"/>
            <w:tcBorders>
              <w:bottom w:val="single" w:sz="4" w:space="0" w:color="auto"/>
            </w:tcBorders>
          </w:tcPr>
          <w:p w14:paraId="350565E5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2B22D178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6866D4" w14:paraId="765D35C0" w14:textId="77777777" w:rsidTr="00020606">
        <w:trPr>
          <w:gridAfter w:val="6"/>
          <w:wAfter w:w="6480" w:type="dxa"/>
          <w:cantSplit/>
          <w:trHeight w:val="112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05D4E493" w14:textId="77777777" w:rsidR="00771F73" w:rsidRPr="006866D4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340" w:type="dxa"/>
            <w:gridSpan w:val="9"/>
            <w:tcBorders>
              <w:top w:val="single" w:sz="4" w:space="0" w:color="auto"/>
            </w:tcBorders>
          </w:tcPr>
          <w:p w14:paraId="53519B2A" w14:textId="77777777" w:rsidR="00771F73" w:rsidRPr="006866D4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866D4">
              <w:rPr>
                <w:rFonts w:ascii="Arial" w:hAnsi="Arial" w:cs="David"/>
                <w:sz w:val="18"/>
                <w:szCs w:val="18"/>
                <w:rtl/>
              </w:rPr>
              <w:t>תאריך</w:t>
            </w:r>
          </w:p>
        </w:tc>
        <w:tc>
          <w:tcPr>
            <w:tcW w:w="360" w:type="dxa"/>
            <w:gridSpan w:val="2"/>
          </w:tcPr>
          <w:p w14:paraId="7CBA8A33" w14:textId="77777777" w:rsidR="00771F73" w:rsidRPr="006866D4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520" w:type="dxa"/>
            <w:gridSpan w:val="7"/>
          </w:tcPr>
          <w:p w14:paraId="1B54AE9B" w14:textId="77777777" w:rsidR="00771F73" w:rsidRPr="006866D4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360" w:type="dxa"/>
            <w:gridSpan w:val="2"/>
          </w:tcPr>
          <w:p w14:paraId="1ABB2F53" w14:textId="77777777" w:rsidR="00771F73" w:rsidRPr="006866D4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520" w:type="dxa"/>
            <w:gridSpan w:val="10"/>
            <w:tcBorders>
              <w:top w:val="single" w:sz="4" w:space="0" w:color="auto"/>
            </w:tcBorders>
          </w:tcPr>
          <w:p w14:paraId="1A1353C7" w14:textId="77777777" w:rsidR="00771F73" w:rsidRPr="006866D4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866D4">
              <w:rPr>
                <w:rFonts w:ascii="Arial" w:hAnsi="Arial" w:cs="David"/>
                <w:sz w:val="18"/>
                <w:szCs w:val="18"/>
                <w:rtl/>
              </w:rPr>
              <w:t>חתימה</w:t>
            </w: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7281BDD9" w14:textId="77777777" w:rsidR="00771F73" w:rsidRPr="006866D4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</w:tr>
      <w:tr w:rsidR="00771F73" w:rsidRPr="00D01E56" w14:paraId="740BB17E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3F3C5" w14:textId="77777777" w:rsidR="00771F73" w:rsidRPr="00D01E56" w:rsidRDefault="00771F73" w:rsidP="00771F73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771F73" w:rsidRPr="00450089" w14:paraId="7D25144A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FA52262" w14:textId="77777777" w:rsidR="00771F73" w:rsidRPr="00450089" w:rsidRDefault="00771F73" w:rsidP="00771F73">
            <w:pPr>
              <w:spacing w:before="40"/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450089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>ג. הצהרת הרוכש/ת</w:t>
            </w:r>
          </w:p>
        </w:tc>
      </w:tr>
      <w:tr w:rsidR="00771F73" w:rsidRPr="00402814" w14:paraId="155D1E42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288637B" w14:textId="77777777" w:rsidR="00771F73" w:rsidRPr="00402814" w:rsidRDefault="00771F73" w:rsidP="00771F73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771F73" w:rsidRPr="008A106B" w14:paraId="5ACE8D43" w14:textId="77777777" w:rsidTr="00020606">
        <w:trPr>
          <w:gridAfter w:val="6"/>
          <w:wAfter w:w="6480" w:type="dxa"/>
          <w:cantSplit/>
        </w:trPr>
        <w:tc>
          <w:tcPr>
            <w:tcW w:w="4860" w:type="dxa"/>
            <w:gridSpan w:val="17"/>
            <w:tcBorders>
              <w:left w:val="single" w:sz="8" w:space="0" w:color="auto"/>
            </w:tcBorders>
          </w:tcPr>
          <w:p w14:paraId="305E82C6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t>אני מבקש/ת חיוב במס רכישה לפי מדרגות לדירה יחידה</w:t>
            </w:r>
          </w:p>
        </w:tc>
        <w:bookmarkStart w:id="8" w:name="סימון7"/>
        <w:tc>
          <w:tcPr>
            <w:tcW w:w="900" w:type="dxa"/>
            <w:gridSpan w:val="3"/>
          </w:tcPr>
          <w:p w14:paraId="34CBB3A2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FORMCHECKBOX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8"/>
            <w:r>
              <w:rPr>
                <w:rFonts w:ascii="Arial" w:hAnsi="Arial" w:cs="David"/>
                <w:sz w:val="22"/>
                <w:szCs w:val="22"/>
                <w:rtl/>
              </w:rPr>
              <w:t xml:space="preserve"> כן</w:t>
            </w:r>
          </w:p>
        </w:tc>
        <w:bookmarkStart w:id="9" w:name="סימון8"/>
        <w:tc>
          <w:tcPr>
            <w:tcW w:w="4680" w:type="dxa"/>
            <w:gridSpan w:val="23"/>
            <w:tcBorders>
              <w:right w:val="single" w:sz="8" w:space="0" w:color="auto"/>
            </w:tcBorders>
          </w:tcPr>
          <w:p w14:paraId="05B70F31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  <w:r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</w:rPr>
              <w:instrText>FORMCHECKBOX</w:instrText>
            </w:r>
            <w:r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sz w:val="22"/>
                <w:szCs w:val="22"/>
                <w:rtl/>
              </w:rPr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  <w:bookmarkEnd w:id="9"/>
            <w:r>
              <w:rPr>
                <w:rFonts w:ascii="Arial" w:hAnsi="Arial" w:cs="David"/>
                <w:sz w:val="22"/>
                <w:szCs w:val="22"/>
                <w:rtl/>
              </w:rPr>
              <w:t xml:space="preserve"> לא</w:t>
            </w:r>
          </w:p>
        </w:tc>
      </w:tr>
      <w:tr w:rsidR="00771F73" w:rsidRPr="00475D48" w14:paraId="562BD7C0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410E219A" w14:textId="77777777" w:rsidR="00771F73" w:rsidRPr="00475D48" w:rsidRDefault="00771F73" w:rsidP="00771F73">
            <w:pPr>
              <w:rPr>
                <w:rFonts w:ascii="Arial" w:hAnsi="Arial" w:cs="David"/>
                <w:sz w:val="12"/>
                <w:szCs w:val="12"/>
                <w:rtl/>
              </w:rPr>
            </w:pPr>
          </w:p>
        </w:tc>
      </w:tr>
      <w:tr w:rsidR="00771F73" w:rsidRPr="008A106B" w14:paraId="19C03977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6B00D38A" w14:textId="77777777" w:rsidR="00771F73" w:rsidRPr="00FA0300" w:rsidRDefault="00771F73" w:rsidP="00771F73">
            <w:pPr>
              <w:jc w:val="both"/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FA0300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>לאחר שהוזהרתי כי עלי להצהיר את האמת וכי אהיה צפוי/ה לעונשים הקבועים בחוק, אם לא אעשה כן, הנני מצהיר/ה בזה כי כל הפרטים בהצהרת המוכר המקוונת המצורפת לתצהיר זה והאמור בטפסים הנילווים (ככל שהוגשו), הם נכונים, שלמים ומדוייקים.</w:t>
            </w:r>
          </w:p>
        </w:tc>
      </w:tr>
      <w:tr w:rsidR="00771F73" w:rsidRPr="008A106B" w14:paraId="27B30BF1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7E694618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8A106B" w14:paraId="65F4BD38" w14:textId="77777777" w:rsidTr="00020606">
        <w:trPr>
          <w:gridAfter w:val="6"/>
          <w:wAfter w:w="6480" w:type="dxa"/>
          <w:cantSplit/>
          <w:trHeight w:val="113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1ADDF4E5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722" w:type="dxa"/>
            <w:gridSpan w:val="5"/>
            <w:tcBorders>
              <w:bottom w:val="single" w:sz="4" w:space="0" w:color="auto"/>
            </w:tcBorders>
          </w:tcPr>
          <w:p w14:paraId="5008AE96" w14:textId="268A6932" w:rsidR="00771F73" w:rsidRPr="00960465" w:rsidRDefault="00771F73" w:rsidP="00771F73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CONTRACT_DATE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978" w:type="dxa"/>
            <w:gridSpan w:val="6"/>
          </w:tcPr>
          <w:p w14:paraId="781E8F93" w14:textId="77777777" w:rsidR="00771F73" w:rsidRPr="00960465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7"/>
            <w:tcBorders>
              <w:bottom w:val="single" w:sz="4" w:space="0" w:color="auto"/>
            </w:tcBorders>
          </w:tcPr>
          <w:p w14:paraId="4776E77F" w14:textId="09258B27" w:rsidR="00771F73" w:rsidRPr="00960465" w:rsidRDefault="00771F73" w:rsidP="00771F73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{{BUYERS_DICT[0].LAST_NAME}} {{BUYERS_DICT[0].FIRST_NAME}}</w:t>
            </w:r>
          </w:p>
        </w:tc>
        <w:tc>
          <w:tcPr>
            <w:tcW w:w="977" w:type="dxa"/>
            <w:gridSpan w:val="3"/>
          </w:tcPr>
          <w:p w14:paraId="379BDEF6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903" w:type="dxa"/>
            <w:gridSpan w:val="9"/>
            <w:tcBorders>
              <w:bottom w:val="single" w:sz="4" w:space="0" w:color="auto"/>
            </w:tcBorders>
          </w:tcPr>
          <w:p w14:paraId="71C54574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380654EC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6D238F" w14:paraId="6EB5C654" w14:textId="77777777" w:rsidTr="00020606">
        <w:trPr>
          <w:gridAfter w:val="6"/>
          <w:wAfter w:w="6480" w:type="dxa"/>
          <w:cantSplit/>
          <w:trHeight w:val="112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790C053A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1722" w:type="dxa"/>
            <w:gridSpan w:val="5"/>
            <w:tcBorders>
              <w:top w:val="single" w:sz="4" w:space="0" w:color="auto"/>
            </w:tcBorders>
          </w:tcPr>
          <w:p w14:paraId="5D3173E3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תאריך</w:t>
            </w:r>
          </w:p>
        </w:tc>
        <w:tc>
          <w:tcPr>
            <w:tcW w:w="978" w:type="dxa"/>
            <w:gridSpan w:val="6"/>
          </w:tcPr>
          <w:p w14:paraId="4D37A202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520" w:type="dxa"/>
            <w:gridSpan w:val="7"/>
            <w:tcBorders>
              <w:top w:val="single" w:sz="4" w:space="0" w:color="auto"/>
            </w:tcBorders>
          </w:tcPr>
          <w:p w14:paraId="6A4EF8B2" w14:textId="77777777" w:rsidR="00771F73" w:rsidRPr="00260F75" w:rsidRDefault="00771F73" w:rsidP="00771F7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260F75">
              <w:rPr>
                <w:rFonts w:ascii="David" w:hAnsi="David" w:cs="David"/>
                <w:sz w:val="20"/>
                <w:szCs w:val="20"/>
                <w:rtl/>
              </w:rPr>
              <w:t>שם</w:t>
            </w:r>
          </w:p>
        </w:tc>
        <w:tc>
          <w:tcPr>
            <w:tcW w:w="977" w:type="dxa"/>
            <w:gridSpan w:val="3"/>
          </w:tcPr>
          <w:p w14:paraId="72A7B9ED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1903" w:type="dxa"/>
            <w:gridSpan w:val="9"/>
            <w:tcBorders>
              <w:top w:val="single" w:sz="4" w:space="0" w:color="auto"/>
            </w:tcBorders>
          </w:tcPr>
          <w:p w14:paraId="27949D34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חתימה</w:t>
            </w: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0B5FA125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</w:tr>
      <w:tr w:rsidR="00771F73" w:rsidRPr="000050CB" w14:paraId="19D21644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4E868611" w14:textId="77777777" w:rsidR="00771F73" w:rsidRPr="00260F75" w:rsidRDefault="00771F73" w:rsidP="00771F73">
            <w:pPr>
              <w:rPr>
                <w:rFonts w:ascii="David" w:hAnsi="David" w:cs="David"/>
                <w:sz w:val="20"/>
                <w:szCs w:val="20"/>
                <w:rtl/>
              </w:rPr>
            </w:pPr>
          </w:p>
        </w:tc>
      </w:tr>
      <w:tr w:rsidR="00771F73" w:rsidRPr="000050CB" w14:paraId="23C9A0BD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2BACEB3F" w14:textId="77777777" w:rsidR="00771F73" w:rsidRPr="00260F75" w:rsidRDefault="00771F73" w:rsidP="00771F73">
            <w:pPr>
              <w:rPr>
                <w:rFonts w:ascii="David" w:hAnsi="David" w:cs="David"/>
                <w:sz w:val="20"/>
                <w:szCs w:val="20"/>
                <w:rtl/>
              </w:rPr>
            </w:pPr>
          </w:p>
        </w:tc>
      </w:tr>
      <w:tr w:rsidR="0049039D" w:rsidRPr="008A106B" w14:paraId="3331BAAA" w14:textId="77777777" w:rsidTr="00020606">
        <w:trPr>
          <w:gridAfter w:val="6"/>
          <w:wAfter w:w="6480" w:type="dxa"/>
          <w:cantSplit/>
          <w:trHeight w:val="113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092825C4" w14:textId="77777777" w:rsidR="0049039D" w:rsidRPr="008A106B" w:rsidRDefault="0049039D" w:rsidP="0049039D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722" w:type="dxa"/>
            <w:gridSpan w:val="5"/>
            <w:tcBorders>
              <w:bottom w:val="single" w:sz="4" w:space="0" w:color="auto"/>
            </w:tcBorders>
          </w:tcPr>
          <w:p w14:paraId="5FD3FB4B" w14:textId="7E85A137" w:rsidR="0049039D" w:rsidRDefault="0049039D" w:rsidP="0049039D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 w:cs="David"/>
                <w:b/>
                <w:bCs/>
                <w:sz w:val="22"/>
                <w:szCs w:val="22"/>
              </w:rPr>
              <w:t xml:space="preserve">{%p if </w:t>
            </w:r>
            <w:r>
              <w:rPr>
                <w:rFonts w:ascii="David" w:hAnsi="David" w:cs="David"/>
                <w:b/>
                <w:bCs/>
                <w:sz w:val="22"/>
                <w:szCs w:val="22"/>
              </w:rPr>
              <w:t>BUYERS</w:t>
            </w:r>
            <w:r>
              <w:rPr>
                <w:rFonts w:ascii="David" w:hAnsi="David" w:cs="David"/>
                <w:b/>
                <w:bCs/>
                <w:sz w:val="22"/>
                <w:szCs w:val="22"/>
              </w:rPr>
              <w:t>_DICT[1]%}</w:t>
            </w:r>
          </w:p>
          <w:p w14:paraId="625C554B" w14:textId="77777777" w:rsidR="0049039D" w:rsidRDefault="0049039D" w:rsidP="0049039D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 w:cs="David"/>
                <w:b/>
                <w:bCs/>
                <w:sz w:val="22"/>
                <w:szCs w:val="22"/>
              </w:rPr>
              <w:t>{{CONTRACT_DATE}}</w:t>
            </w:r>
          </w:p>
          <w:p w14:paraId="643D7F08" w14:textId="0B41116A" w:rsidR="0049039D" w:rsidRPr="00960465" w:rsidRDefault="0049039D" w:rsidP="0049039D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>
              <w:rPr>
                <w:rFonts w:ascii="David" w:hAnsi="David" w:cs="David"/>
                <w:b/>
                <w:bCs/>
                <w:sz w:val="22"/>
                <w:szCs w:val="22"/>
              </w:rPr>
              <w:t>{%p endif%}</w:t>
            </w:r>
          </w:p>
        </w:tc>
        <w:tc>
          <w:tcPr>
            <w:tcW w:w="978" w:type="dxa"/>
            <w:gridSpan w:val="6"/>
          </w:tcPr>
          <w:p w14:paraId="263F43E7" w14:textId="77777777" w:rsidR="0049039D" w:rsidRPr="00960465" w:rsidRDefault="0049039D" w:rsidP="0049039D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7"/>
            <w:tcBorders>
              <w:bottom w:val="single" w:sz="4" w:space="0" w:color="auto"/>
            </w:tcBorders>
          </w:tcPr>
          <w:p w14:paraId="45F19970" w14:textId="299D5C79" w:rsidR="0049039D" w:rsidRPr="00960465" w:rsidRDefault="0049039D" w:rsidP="0049039D">
            <w:pPr>
              <w:rPr>
                <w:rFonts w:ascii="David" w:hAnsi="David" w:cs="David"/>
                <w:b/>
                <w:bCs/>
                <w:sz w:val="22"/>
                <w:szCs w:val="22"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{%p if BUYERS_DICT[1]%}</w:t>
            </w:r>
          </w:p>
          <w:p w14:paraId="1FF16BA5" w14:textId="77777777" w:rsidR="0049039D" w:rsidRPr="00960465" w:rsidRDefault="0049039D" w:rsidP="0049039D">
            <w:pPr>
              <w:rPr>
                <w:rFonts w:ascii="David" w:hAnsi="David" w:cs="David"/>
                <w:sz w:val="22"/>
                <w:szCs w:val="22"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{{BUYERS_DICT[1].LAST_NAME}} {{BUYERS_DICT[1].FIRST_NAME}}</w:t>
            </w:r>
          </w:p>
          <w:p w14:paraId="641CC145" w14:textId="14F152D2" w:rsidR="0049039D" w:rsidRPr="00960465" w:rsidRDefault="0049039D" w:rsidP="0049039D">
            <w:pPr>
              <w:rPr>
                <w:rFonts w:ascii="David" w:hAnsi="David" w:cs="David"/>
                <w:sz w:val="22"/>
                <w:szCs w:val="22"/>
              </w:rPr>
            </w:pPr>
            <w:r w:rsidRPr="00960465">
              <w:rPr>
                <w:rFonts w:ascii="David" w:hAnsi="David" w:cs="David"/>
                <w:sz w:val="22"/>
                <w:szCs w:val="22"/>
              </w:rPr>
              <w:t>{%p endif %}</w:t>
            </w:r>
          </w:p>
        </w:tc>
        <w:tc>
          <w:tcPr>
            <w:tcW w:w="977" w:type="dxa"/>
            <w:gridSpan w:val="3"/>
          </w:tcPr>
          <w:p w14:paraId="3E2F516D" w14:textId="77777777" w:rsidR="0049039D" w:rsidRPr="008A106B" w:rsidRDefault="0049039D" w:rsidP="0049039D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903" w:type="dxa"/>
            <w:gridSpan w:val="9"/>
            <w:tcBorders>
              <w:bottom w:val="single" w:sz="4" w:space="0" w:color="auto"/>
            </w:tcBorders>
          </w:tcPr>
          <w:p w14:paraId="3853A8E0" w14:textId="77777777" w:rsidR="0049039D" w:rsidRPr="008A106B" w:rsidRDefault="0049039D" w:rsidP="0049039D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7C8270E3" w14:textId="77777777" w:rsidR="0049039D" w:rsidRPr="008A106B" w:rsidRDefault="0049039D" w:rsidP="0049039D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6D238F" w14:paraId="6B8E92C1" w14:textId="77777777" w:rsidTr="00020606">
        <w:trPr>
          <w:gridAfter w:val="6"/>
          <w:wAfter w:w="6480" w:type="dxa"/>
          <w:cantSplit/>
          <w:trHeight w:val="112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15D2CB86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1722" w:type="dxa"/>
            <w:gridSpan w:val="5"/>
            <w:tcBorders>
              <w:top w:val="single" w:sz="4" w:space="0" w:color="auto"/>
            </w:tcBorders>
          </w:tcPr>
          <w:p w14:paraId="52D69D42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תאריך</w:t>
            </w:r>
          </w:p>
        </w:tc>
        <w:tc>
          <w:tcPr>
            <w:tcW w:w="978" w:type="dxa"/>
            <w:gridSpan w:val="6"/>
          </w:tcPr>
          <w:p w14:paraId="0E5BD50E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520" w:type="dxa"/>
            <w:gridSpan w:val="7"/>
            <w:tcBorders>
              <w:top w:val="single" w:sz="4" w:space="0" w:color="auto"/>
            </w:tcBorders>
          </w:tcPr>
          <w:p w14:paraId="74093906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שם</w:t>
            </w:r>
          </w:p>
        </w:tc>
        <w:tc>
          <w:tcPr>
            <w:tcW w:w="977" w:type="dxa"/>
            <w:gridSpan w:val="3"/>
          </w:tcPr>
          <w:p w14:paraId="20DD8B33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1903" w:type="dxa"/>
            <w:gridSpan w:val="9"/>
            <w:tcBorders>
              <w:top w:val="single" w:sz="4" w:space="0" w:color="auto"/>
            </w:tcBorders>
          </w:tcPr>
          <w:p w14:paraId="6E31EC48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חתימה</w:t>
            </w: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0C426E4F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</w:tr>
      <w:tr w:rsidR="00771F73" w:rsidRPr="009372DA" w14:paraId="5421FE3D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57A0EFF2" w14:textId="77777777" w:rsidR="00771F73" w:rsidRPr="009372DA" w:rsidRDefault="00000000" w:rsidP="00771F73">
            <w:pPr>
              <w:spacing w:before="80"/>
              <w:ind w:left="567" w:hanging="567"/>
              <w:jc w:val="both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noProof/>
                <w:rtl/>
              </w:rPr>
              <w:pict w14:anchorId="462234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0;text-align:left;margin-left:-15.45pt;margin-top:7.1pt;width:20.75pt;height:172.8pt;z-index:1;mso-position-horizontal-relative:page;mso-position-vertical-relative:text" filled="f" stroked="f">
                  <v:textbox style="layout-flow:vertical;mso-layout-flow-alt:bottom-to-top;mso-next-textbox:#_x0000_s1044">
                    <w:txbxContent>
                      <w:p w14:paraId="2662B500" w14:textId="77777777" w:rsidR="00771F73" w:rsidRPr="00A66D8E" w:rsidRDefault="00771F73" w:rsidP="00600A57">
                        <w:pPr>
                          <w:jc w:val="center"/>
                          <w:rPr>
                            <w:rFonts w:cs="David"/>
                            <w:sz w:val="12"/>
                            <w:szCs w:val="14"/>
                            <w:rtl/>
                            <w:lang w:eastAsia="en-US"/>
                          </w:rPr>
                        </w:pPr>
                        <w:r w:rsidRPr="00A66D8E">
                          <w:rPr>
                            <w:rFonts w:cs="David"/>
                            <w:sz w:val="12"/>
                            <w:szCs w:val="14"/>
                            <w:rtl/>
                            <w:lang w:eastAsia="en-US"/>
                          </w:rPr>
                          <w:t>ע"נ, החטיבה לארגון ומערכות מידע (מעודכן ל - 9.2016)</w:t>
                        </w:r>
                      </w:p>
                    </w:txbxContent>
                  </v:textbox>
                  <w10:wrap anchorx="page"/>
                </v:shape>
              </w:pict>
            </w:r>
            <w:r w:rsidR="00771F73" w:rsidRPr="009372DA">
              <w:rPr>
                <w:rFonts w:ascii="Arial" w:hAnsi="Arial" w:cs="David"/>
                <w:b/>
                <w:bCs/>
                <w:sz w:val="20"/>
                <w:szCs w:val="20"/>
                <w:rtl/>
              </w:rPr>
              <w:t>הערה:</w:t>
            </w:r>
            <w:r w:rsidR="00771F73" w:rsidRPr="009372DA">
              <w:rPr>
                <w:rFonts w:ascii="Arial" w:hAnsi="Arial" w:cs="David"/>
                <w:sz w:val="20"/>
                <w:szCs w:val="20"/>
                <w:rtl/>
              </w:rPr>
              <w:t xml:space="preserve"> הצהרה זו היא אישית ותחתם ע"י המוכר/ים בלבד (במקרה שכונס הנכסים, מנהל עזבון או כל נציג עפ"י דין מבקש לחתום על הצהרה זו,</w:t>
            </w:r>
            <w:r w:rsidR="00771F73">
              <w:rPr>
                <w:rFonts w:ascii="Arial" w:hAnsi="Arial" w:cs="David"/>
                <w:sz w:val="20"/>
                <w:szCs w:val="20"/>
                <w:rtl/>
              </w:rPr>
              <w:br/>
            </w:r>
            <w:r w:rsidR="00771F73" w:rsidRPr="009372DA">
              <w:rPr>
                <w:rFonts w:ascii="Arial" w:hAnsi="Arial" w:cs="David"/>
                <w:sz w:val="20"/>
                <w:szCs w:val="20"/>
                <w:rtl/>
              </w:rPr>
              <w:t>יש לצרף החלטת בית משפט המסמיכה אותו מפורשות לחתום על טופס זה.</w:t>
            </w:r>
          </w:p>
        </w:tc>
      </w:tr>
      <w:tr w:rsidR="00771F73" w:rsidRPr="007D0471" w14:paraId="319EF1AF" w14:textId="77777777" w:rsidTr="00020606">
        <w:trPr>
          <w:gridAfter w:val="6"/>
          <w:wAfter w:w="6480" w:type="dxa"/>
          <w:cantSplit/>
        </w:trPr>
        <w:tc>
          <w:tcPr>
            <w:tcW w:w="180" w:type="dxa"/>
            <w:gridSpan w:val="2"/>
            <w:tcBorders>
              <w:left w:val="single" w:sz="8" w:space="0" w:color="auto"/>
            </w:tcBorders>
          </w:tcPr>
          <w:p w14:paraId="37235682" w14:textId="77777777" w:rsidR="00771F73" w:rsidRPr="00947E6B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0080" w:type="dxa"/>
            <w:gridSpan w:val="39"/>
            <w:tcBorders>
              <w:bottom w:val="dashed" w:sz="4" w:space="0" w:color="auto"/>
            </w:tcBorders>
          </w:tcPr>
          <w:p w14:paraId="61BA85BA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80" w:type="dxa"/>
            <w:gridSpan w:val="2"/>
            <w:tcBorders>
              <w:left w:val="nil"/>
              <w:right w:val="single" w:sz="8" w:space="0" w:color="auto"/>
            </w:tcBorders>
          </w:tcPr>
          <w:p w14:paraId="4BA91BDE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</w:tr>
      <w:tr w:rsidR="00771F73" w:rsidRPr="007D0471" w14:paraId="2DF0996A" w14:textId="77777777" w:rsidTr="00020606">
        <w:trPr>
          <w:gridAfter w:val="6"/>
          <w:wAfter w:w="6480" w:type="dxa"/>
          <w:cantSplit/>
        </w:trPr>
        <w:tc>
          <w:tcPr>
            <w:tcW w:w="180" w:type="dxa"/>
            <w:gridSpan w:val="2"/>
            <w:tcBorders>
              <w:left w:val="single" w:sz="8" w:space="0" w:color="auto"/>
            </w:tcBorders>
          </w:tcPr>
          <w:p w14:paraId="39AA9ED7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0080" w:type="dxa"/>
            <w:gridSpan w:val="39"/>
            <w:tcBorders>
              <w:top w:val="dashed" w:sz="4" w:space="0" w:color="auto"/>
            </w:tcBorders>
          </w:tcPr>
          <w:p w14:paraId="619C76E5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  <w:tc>
          <w:tcPr>
            <w:tcW w:w="180" w:type="dxa"/>
            <w:gridSpan w:val="2"/>
            <w:tcBorders>
              <w:left w:val="nil"/>
              <w:right w:val="single" w:sz="8" w:space="0" w:color="auto"/>
            </w:tcBorders>
          </w:tcPr>
          <w:p w14:paraId="4A8A1265" w14:textId="77777777" w:rsidR="00771F73" w:rsidRPr="007D0471" w:rsidRDefault="00771F73" w:rsidP="00771F73">
            <w:pPr>
              <w:rPr>
                <w:rFonts w:ascii="Arial" w:hAnsi="Arial" w:cs="David"/>
                <w:sz w:val="14"/>
                <w:szCs w:val="14"/>
                <w:rtl/>
              </w:rPr>
            </w:pPr>
          </w:p>
        </w:tc>
      </w:tr>
      <w:tr w:rsidR="00771F73" w:rsidRPr="004577A4" w14:paraId="0FC8D21B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023A407E" w14:textId="77777777" w:rsidR="00771F73" w:rsidRPr="004577A4" w:rsidRDefault="00771F73" w:rsidP="00771F73">
            <w:pPr>
              <w:jc w:val="center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 w:rsidRPr="004577A4">
              <w:rPr>
                <w:rFonts w:ascii="Arial" w:hAnsi="Arial" w:cs="David"/>
                <w:b/>
                <w:bCs/>
                <w:sz w:val="20"/>
                <w:szCs w:val="20"/>
                <w:rtl/>
              </w:rPr>
              <w:t>אזהרת המצהירים ואימות חתימתם ע"י עורך הדין</w:t>
            </w:r>
          </w:p>
        </w:tc>
      </w:tr>
      <w:tr w:rsidR="00771F73" w:rsidRPr="008A106B" w14:paraId="4326F3B8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26310F5C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084E09" w14:paraId="4D2B9DA9" w14:textId="77777777" w:rsidTr="00020606">
        <w:trPr>
          <w:gridAfter w:val="6"/>
          <w:wAfter w:w="6480" w:type="dxa"/>
          <w:cantSplit/>
        </w:trPr>
        <w:tc>
          <w:tcPr>
            <w:tcW w:w="900" w:type="dxa"/>
            <w:gridSpan w:val="3"/>
            <w:tcBorders>
              <w:left w:val="single" w:sz="8" w:space="0" w:color="auto"/>
            </w:tcBorders>
          </w:tcPr>
          <w:p w14:paraId="4860B5A1" w14:textId="77777777" w:rsidR="00771F73" w:rsidRPr="00084E09" w:rsidRDefault="00771F73" w:rsidP="00771F73">
            <w:pPr>
              <w:rPr>
                <w:rFonts w:ascii="Arial" w:hAnsi="Arial" w:cs="David"/>
                <w:sz w:val="20"/>
                <w:szCs w:val="20"/>
                <w:rtl/>
              </w:rPr>
            </w:pPr>
            <w:r w:rsidRPr="00084E09">
              <w:rPr>
                <w:rFonts w:ascii="Arial" w:hAnsi="Arial" w:cs="David"/>
                <w:sz w:val="20"/>
                <w:szCs w:val="20"/>
                <w:rtl/>
              </w:rPr>
              <w:t>אני, עו"ד</w:t>
            </w:r>
          </w:p>
        </w:tc>
        <w:tc>
          <w:tcPr>
            <w:tcW w:w="2880" w:type="dxa"/>
            <w:gridSpan w:val="12"/>
            <w:tcBorders>
              <w:bottom w:val="single" w:sz="4" w:space="0" w:color="auto"/>
            </w:tcBorders>
          </w:tcPr>
          <w:p w14:paraId="4124CEE2" w14:textId="5D0BB74F" w:rsidR="00771F73" w:rsidRPr="00960465" w:rsidRDefault="00771F73" w:rsidP="00771F73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BUYER_IMUT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</w:tcPr>
          <w:p w14:paraId="3C21956F" w14:textId="77777777" w:rsidR="00771F73" w:rsidRPr="00960465" w:rsidRDefault="00771F73" w:rsidP="00771F73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  <w:r w:rsidRPr="00960465">
              <w:rPr>
                <w:rFonts w:ascii="Arial" w:hAnsi="Arial" w:cs="David"/>
                <w:sz w:val="22"/>
                <w:szCs w:val="22"/>
                <w:rtl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 w:rsidRPr="00960465">
              <w:rPr>
                <w:rFonts w:ascii="Arial" w:hAnsi="Arial" w:cs="David"/>
                <w:sz w:val="22"/>
                <w:szCs w:val="22"/>
              </w:rPr>
              <w:instrText>FORMTEXT</w:instrText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instrText xml:space="preserve"> </w:instrText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fldChar w:fldCharType="separate"/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t> </w:t>
            </w:r>
            <w:r w:rsidRPr="00960465">
              <w:rPr>
                <w:rFonts w:ascii="Arial" w:hAnsi="Arial" w:cs="David"/>
                <w:sz w:val="22"/>
                <w:szCs w:val="22"/>
                <w:rtl/>
              </w:rPr>
              <w:fldChar w:fldCharType="end"/>
            </w:r>
          </w:p>
        </w:tc>
        <w:tc>
          <w:tcPr>
            <w:tcW w:w="1260" w:type="dxa"/>
            <w:gridSpan w:val="5"/>
            <w:tcBorders>
              <w:bottom w:val="single" w:sz="4" w:space="0" w:color="auto"/>
            </w:tcBorders>
          </w:tcPr>
          <w:p w14:paraId="165EF61B" w14:textId="77777777" w:rsidR="00771F73" w:rsidRPr="00960465" w:rsidRDefault="00771F73" w:rsidP="00771F73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{{</w:t>
            </w:r>
            <w:r w:rsidRPr="00960465">
              <w:rPr>
                <w:rFonts w:ascii="David" w:hAnsi="David" w:cs="David"/>
                <w:b/>
                <w:bCs/>
                <w:sz w:val="22"/>
                <w:szCs w:val="22"/>
              </w:rPr>
              <w:t>BUYER_LICENSE</w:t>
            </w:r>
          </w:p>
          <w:p w14:paraId="6F6E9B4A" w14:textId="54141903" w:rsidR="00771F73" w:rsidRPr="00960465" w:rsidRDefault="00771F73" w:rsidP="00771F73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  <w:r w:rsidRPr="00960465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3780" w:type="dxa"/>
            <w:gridSpan w:val="19"/>
            <w:tcBorders>
              <w:right w:val="single" w:sz="8" w:space="0" w:color="auto"/>
            </w:tcBorders>
          </w:tcPr>
          <w:p w14:paraId="0148492B" w14:textId="73606F74" w:rsidR="00771F73" w:rsidRPr="00970B3D" w:rsidRDefault="00771F73" w:rsidP="00771F73">
            <w:pPr>
              <w:rPr>
                <w:rFonts w:ascii="Arial" w:hAnsi="Arial" w:cs="David"/>
                <w:sz w:val="20"/>
                <w:szCs w:val="20"/>
                <w:rtl/>
              </w:rPr>
            </w:pPr>
            <w:r w:rsidRPr="00970B3D">
              <w:rPr>
                <w:rFonts w:ascii="Arial" w:hAnsi="Arial" w:cs="David"/>
                <w:sz w:val="20"/>
                <w:szCs w:val="20"/>
                <w:rtl/>
              </w:rPr>
              <w:t xml:space="preserve">מאשר/ת בזה כי בתאריך </w:t>
            </w:r>
            <w:r w:rsidRPr="00970B3D">
              <w:rPr>
                <w:rFonts w:ascii="Arial" w:hAnsi="Arial" w:cs="David"/>
                <w:b/>
                <w:bCs/>
                <w:sz w:val="20"/>
                <w:szCs w:val="20"/>
                <w:rtl/>
              </w:rPr>
              <w:t>{{</w:t>
            </w:r>
            <w:r w:rsidRPr="00970B3D">
              <w:rPr>
                <w:rFonts w:ascii="Arial" w:hAnsi="Arial" w:cs="David"/>
                <w:b/>
                <w:bCs/>
                <w:sz w:val="20"/>
                <w:szCs w:val="20"/>
              </w:rPr>
              <w:t>CONTRACT_DATE</w:t>
            </w:r>
            <w:r w:rsidRPr="00970B3D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}}</w:t>
            </w:r>
            <w:r w:rsidRPr="00970B3D">
              <w:rPr>
                <w:rFonts w:ascii="Arial" w:hAnsi="Arial" w:cs="David"/>
                <w:sz w:val="20"/>
                <w:szCs w:val="20"/>
                <w:rtl/>
              </w:rPr>
              <w:t xml:space="preserve"> הופיעו בפני:</w:t>
            </w:r>
          </w:p>
        </w:tc>
      </w:tr>
      <w:tr w:rsidR="00771F73" w:rsidRPr="006D238F" w14:paraId="20F41295" w14:textId="77777777" w:rsidTr="00020606">
        <w:trPr>
          <w:gridAfter w:val="6"/>
          <w:wAfter w:w="6480" w:type="dxa"/>
          <w:cantSplit/>
        </w:trPr>
        <w:tc>
          <w:tcPr>
            <w:tcW w:w="900" w:type="dxa"/>
            <w:gridSpan w:val="3"/>
            <w:tcBorders>
              <w:left w:val="single" w:sz="8" w:space="0" w:color="auto"/>
            </w:tcBorders>
          </w:tcPr>
          <w:p w14:paraId="1D4C283A" w14:textId="77777777" w:rsidR="00771F73" w:rsidRPr="006D238F" w:rsidRDefault="00771F73" w:rsidP="00771F73">
            <w:pPr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880" w:type="dxa"/>
            <w:gridSpan w:val="12"/>
          </w:tcPr>
          <w:p w14:paraId="0DAFF11F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שם</w:t>
            </w:r>
          </w:p>
        </w:tc>
        <w:tc>
          <w:tcPr>
            <w:tcW w:w="1620" w:type="dxa"/>
            <w:gridSpan w:val="4"/>
          </w:tcPr>
          <w:p w14:paraId="31C1E0A5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מספר זהות</w:t>
            </w:r>
          </w:p>
        </w:tc>
        <w:tc>
          <w:tcPr>
            <w:tcW w:w="1260" w:type="dxa"/>
            <w:gridSpan w:val="5"/>
          </w:tcPr>
          <w:p w14:paraId="75D3DE20" w14:textId="77777777" w:rsidR="00771F73" w:rsidRPr="006D238F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238F">
              <w:rPr>
                <w:rFonts w:ascii="Arial" w:hAnsi="Arial" w:cs="David"/>
                <w:sz w:val="18"/>
                <w:szCs w:val="18"/>
                <w:rtl/>
              </w:rPr>
              <w:t>מספר רשיון</w:t>
            </w:r>
          </w:p>
        </w:tc>
        <w:tc>
          <w:tcPr>
            <w:tcW w:w="3780" w:type="dxa"/>
            <w:gridSpan w:val="19"/>
            <w:tcBorders>
              <w:right w:val="single" w:sz="8" w:space="0" w:color="auto"/>
            </w:tcBorders>
          </w:tcPr>
          <w:p w14:paraId="5BFD56B4" w14:textId="77777777" w:rsidR="00771F73" w:rsidRPr="006D238F" w:rsidRDefault="00771F73" w:rsidP="00771F73">
            <w:pPr>
              <w:rPr>
                <w:rFonts w:ascii="Arial" w:hAnsi="Arial" w:cs="David"/>
                <w:sz w:val="18"/>
                <w:szCs w:val="18"/>
                <w:rtl/>
              </w:rPr>
            </w:pPr>
          </w:p>
        </w:tc>
      </w:tr>
      <w:tr w:rsidR="00771F73" w:rsidRPr="00A3043C" w14:paraId="2927153B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4E7993C7" w14:textId="77777777" w:rsidR="00771F73" w:rsidRPr="00A3043C" w:rsidRDefault="00771F73" w:rsidP="00771F73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771F73" w:rsidRPr="008A106B" w14:paraId="36BD9F26" w14:textId="77777777" w:rsidTr="00020606">
        <w:trPr>
          <w:gridAfter w:val="6"/>
          <w:wAfter w:w="6480" w:type="dxa"/>
          <w:cantSplit/>
          <w:trHeight w:val="57"/>
        </w:trPr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5B664D67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2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4181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שם</w:t>
            </w:r>
          </w:p>
        </w:tc>
        <w:tc>
          <w:tcPr>
            <w:tcW w:w="2340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41F0F1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מספר זהות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14:paraId="50C529C9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8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F4DD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שם</w:t>
            </w:r>
          </w:p>
        </w:tc>
        <w:tc>
          <w:tcPr>
            <w:tcW w:w="2283" w:type="dxa"/>
            <w:gridSpan w:val="1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1E8AE3" w14:textId="77777777" w:rsidR="00771F73" w:rsidRPr="006D5FCA" w:rsidRDefault="00771F73" w:rsidP="00771F73">
            <w:pPr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6D5FCA">
              <w:rPr>
                <w:rFonts w:ascii="Arial" w:hAnsi="Arial" w:cs="David"/>
                <w:sz w:val="18"/>
                <w:szCs w:val="18"/>
                <w:rtl/>
              </w:rPr>
              <w:t>מספר זהות</w:t>
            </w:r>
          </w:p>
        </w:tc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01C3270C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E73A75" w14:paraId="79BCCC5F" w14:textId="77777777" w:rsidTr="00D25923">
        <w:trPr>
          <w:gridAfter w:val="6"/>
          <w:wAfter w:w="6480" w:type="dxa"/>
          <w:cantSplit/>
          <w:trHeight w:val="57"/>
        </w:trPr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238F3998" w14:textId="77777777" w:rsidR="00771F73" w:rsidRPr="00E73A75" w:rsidRDefault="00771F73" w:rsidP="00771F73">
            <w:pPr>
              <w:rPr>
                <w:rFonts w:ascii="Arial" w:hAnsi="Arial" w:cs="David"/>
                <w:sz w:val="16"/>
                <w:szCs w:val="16"/>
                <w:rtl/>
              </w:rPr>
            </w:pPr>
          </w:p>
        </w:tc>
        <w:tc>
          <w:tcPr>
            <w:tcW w:w="2624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8A13CF5" w14:textId="45550AA2" w:rsidR="00771F73" w:rsidRPr="00260F75" w:rsidRDefault="00771F73" w:rsidP="00771F73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>{{BUYERS_DICT[0].LAST_NAME}} {{BUYERS_DICT[0].FIRST_NAME}}</w:t>
            </w:r>
          </w:p>
        </w:tc>
        <w:tc>
          <w:tcPr>
            <w:tcW w:w="23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CAC5A71" w14:textId="609B4CE5" w:rsidR="00771F73" w:rsidRPr="00260F75" w:rsidRDefault="00771F73" w:rsidP="00771F73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>{{BUYERS_DICT[0].ID}}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14:paraId="2B16A048" w14:textId="77777777" w:rsidR="00771F73" w:rsidRPr="00260F75" w:rsidRDefault="00771F73" w:rsidP="00771F73">
            <w:pPr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2681" w:type="dxa"/>
            <w:gridSpan w:val="8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212E50" w14:textId="59A7E9CF" w:rsidR="00771F73" w:rsidRPr="00260F75" w:rsidRDefault="00771F73" w:rsidP="00771F73">
            <w:pPr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>{%</w:t>
            </w:r>
            <w:r>
              <w:rPr>
                <w:rFonts w:ascii="David" w:hAnsi="David" w:cs="David"/>
                <w:b/>
                <w:bCs/>
                <w:sz w:val="20"/>
                <w:szCs w:val="20"/>
              </w:rPr>
              <w:t>p</w:t>
            </w: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 xml:space="preserve"> if BUYERS_DICT[1]%}</w:t>
            </w:r>
          </w:p>
          <w:p w14:paraId="59E54B28" w14:textId="77777777" w:rsidR="00771F73" w:rsidRPr="00260F75" w:rsidRDefault="00771F73" w:rsidP="00771F73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>{{BUYERS_DICT[1].LAST_NAME}} {{BUYERS_DICT[1].FIRST_NAME}}</w:t>
            </w:r>
          </w:p>
          <w:p w14:paraId="1E0FAE1E" w14:textId="19C190EE" w:rsidR="00771F73" w:rsidRPr="00260F75" w:rsidRDefault="00771F73" w:rsidP="00771F73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260F75">
              <w:rPr>
                <w:rFonts w:ascii="David" w:hAnsi="David" w:cs="David"/>
                <w:sz w:val="20"/>
                <w:szCs w:val="20"/>
              </w:rPr>
              <w:t>{%</w:t>
            </w:r>
            <w:r>
              <w:rPr>
                <w:rFonts w:ascii="David" w:hAnsi="David" w:cs="David"/>
                <w:sz w:val="20"/>
                <w:szCs w:val="20"/>
              </w:rPr>
              <w:t>p</w:t>
            </w:r>
            <w:r w:rsidRPr="00260F75">
              <w:rPr>
                <w:rFonts w:ascii="David" w:hAnsi="David" w:cs="David"/>
                <w:sz w:val="20"/>
                <w:szCs w:val="20"/>
              </w:rPr>
              <w:t xml:space="preserve"> endif %}</w:t>
            </w:r>
          </w:p>
        </w:tc>
        <w:tc>
          <w:tcPr>
            <w:tcW w:w="2283" w:type="dxa"/>
            <w:gridSpan w:val="15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D431E91" w14:textId="3A05BFEC" w:rsidR="00771F73" w:rsidRPr="00260F75" w:rsidRDefault="00771F73" w:rsidP="00771F73">
            <w:pPr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>{%</w:t>
            </w:r>
            <w:r>
              <w:rPr>
                <w:rFonts w:ascii="David" w:hAnsi="David" w:cs="David"/>
                <w:b/>
                <w:bCs/>
                <w:sz w:val="20"/>
                <w:szCs w:val="20"/>
              </w:rPr>
              <w:t>p</w:t>
            </w: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 xml:space="preserve"> if BUYERS_DICT[1]%}</w:t>
            </w:r>
          </w:p>
          <w:p w14:paraId="1B51B5CC" w14:textId="77777777" w:rsidR="00771F73" w:rsidRPr="00260F75" w:rsidRDefault="00771F73" w:rsidP="00771F73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260F75">
              <w:rPr>
                <w:rFonts w:ascii="David" w:hAnsi="David" w:cs="David"/>
                <w:b/>
                <w:bCs/>
                <w:sz w:val="20"/>
                <w:szCs w:val="20"/>
              </w:rPr>
              <w:t>{{BUYERS_DICT[1].ID}}</w:t>
            </w:r>
          </w:p>
          <w:p w14:paraId="5A978512" w14:textId="31E1AF10" w:rsidR="00771F73" w:rsidRPr="00260F75" w:rsidRDefault="00771F73" w:rsidP="00771F73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260F75">
              <w:rPr>
                <w:rFonts w:ascii="David" w:hAnsi="David" w:cs="David"/>
                <w:sz w:val="20"/>
                <w:szCs w:val="20"/>
              </w:rPr>
              <w:t>{%</w:t>
            </w:r>
            <w:r>
              <w:rPr>
                <w:rFonts w:ascii="David" w:hAnsi="David" w:cs="David"/>
                <w:sz w:val="20"/>
                <w:szCs w:val="20"/>
              </w:rPr>
              <w:t>p</w:t>
            </w:r>
            <w:r w:rsidRPr="00260F75">
              <w:rPr>
                <w:rFonts w:ascii="David" w:hAnsi="David" w:cs="David"/>
                <w:sz w:val="20"/>
                <w:szCs w:val="20"/>
              </w:rPr>
              <w:t xml:space="preserve"> endif %}</w:t>
            </w:r>
          </w:p>
        </w:tc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01D8EB05" w14:textId="77777777" w:rsidR="00771F73" w:rsidRPr="00E73A75" w:rsidRDefault="00771F73" w:rsidP="00771F73">
            <w:pPr>
              <w:rPr>
                <w:rFonts w:ascii="Arial" w:hAnsi="Arial" w:cs="David"/>
                <w:sz w:val="16"/>
                <w:szCs w:val="16"/>
                <w:rtl/>
              </w:rPr>
            </w:pPr>
          </w:p>
        </w:tc>
      </w:tr>
      <w:tr w:rsidR="00771F73" w:rsidRPr="008A106B" w14:paraId="480B4655" w14:textId="77777777" w:rsidTr="00B568B1">
        <w:trPr>
          <w:gridAfter w:val="6"/>
          <w:wAfter w:w="6480" w:type="dxa"/>
          <w:cantSplit/>
          <w:trHeight w:val="57"/>
        </w:trPr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5AF94323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24" w:type="dxa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917267" w14:textId="4C71D068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340" w:type="dxa"/>
            <w:gridSpan w:val="9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EE0F8" w14:textId="74273EF5" w:rsidR="00771F73" w:rsidRPr="008A106B" w:rsidRDefault="00771F73" w:rsidP="00771F73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14:paraId="37695C84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681" w:type="dxa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0F064C" w14:textId="5CCCA3B3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283" w:type="dxa"/>
            <w:gridSpan w:val="15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0C2326" w14:textId="2C7B3A23" w:rsidR="00771F73" w:rsidRPr="008A106B" w:rsidRDefault="00771F73" w:rsidP="00771F73">
            <w:pPr>
              <w:jc w:val="center"/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76" w:type="dxa"/>
            <w:tcBorders>
              <w:left w:val="single" w:sz="8" w:space="0" w:color="auto"/>
              <w:right w:val="single" w:sz="8" w:space="0" w:color="auto"/>
            </w:tcBorders>
          </w:tcPr>
          <w:p w14:paraId="0DAD2FB1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495376" w14:paraId="5E342D85" w14:textId="77777777" w:rsidTr="00020606">
        <w:trPr>
          <w:gridAfter w:val="6"/>
          <w:wAfter w:w="6480" w:type="dxa"/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73960B16" w14:textId="77777777" w:rsidR="00771F73" w:rsidRPr="00495376" w:rsidRDefault="00771F73" w:rsidP="00771F73">
            <w:pPr>
              <w:rPr>
                <w:rFonts w:ascii="Arial" w:hAnsi="Arial" w:cs="David"/>
                <w:sz w:val="10"/>
                <w:szCs w:val="10"/>
                <w:rtl/>
              </w:rPr>
            </w:pPr>
          </w:p>
        </w:tc>
      </w:tr>
      <w:tr w:rsidR="00771F73" w:rsidRPr="008233B3" w14:paraId="67CC944C" w14:textId="60D662E0" w:rsidTr="00020606">
        <w:trPr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12C34221" w14:textId="77777777" w:rsidR="00771F73" w:rsidRPr="008233B3" w:rsidRDefault="00771F73" w:rsidP="00771F73">
            <w:pPr>
              <w:jc w:val="center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 w:rsidRPr="008233B3">
              <w:rPr>
                <w:rFonts w:ascii="Arial" w:hAnsi="Arial" w:cs="David"/>
                <w:b/>
                <w:bCs/>
                <w:sz w:val="20"/>
                <w:szCs w:val="20"/>
                <w:rtl/>
              </w:rPr>
              <w:t>זיהיתי אותם על פי תעודות הזהות ולאחר שהזהרתי אותם כי עליהם להצהיר את האמת, חתמו בפני על הצהרה זו</w:t>
            </w:r>
          </w:p>
        </w:tc>
        <w:tc>
          <w:tcPr>
            <w:tcW w:w="1080" w:type="dxa"/>
          </w:tcPr>
          <w:p w14:paraId="1B9C15B3" w14:textId="77777777" w:rsidR="00771F73" w:rsidRPr="008233B3" w:rsidRDefault="00771F73" w:rsidP="00771F73">
            <w:pPr>
              <w:bidi w:val="0"/>
            </w:pPr>
          </w:p>
        </w:tc>
        <w:tc>
          <w:tcPr>
            <w:tcW w:w="1080" w:type="dxa"/>
          </w:tcPr>
          <w:p w14:paraId="4DF94433" w14:textId="77777777" w:rsidR="00771F73" w:rsidRPr="008233B3" w:rsidRDefault="00771F73" w:rsidP="00771F73">
            <w:pPr>
              <w:bidi w:val="0"/>
            </w:pPr>
          </w:p>
        </w:tc>
        <w:tc>
          <w:tcPr>
            <w:tcW w:w="1080" w:type="dxa"/>
          </w:tcPr>
          <w:p w14:paraId="6EBA4000" w14:textId="77777777" w:rsidR="00771F73" w:rsidRPr="008233B3" w:rsidRDefault="00771F73" w:rsidP="00771F73">
            <w:pPr>
              <w:bidi w:val="0"/>
            </w:pPr>
          </w:p>
        </w:tc>
        <w:tc>
          <w:tcPr>
            <w:tcW w:w="1080" w:type="dxa"/>
          </w:tcPr>
          <w:p w14:paraId="7A363A48" w14:textId="77777777" w:rsidR="00771F73" w:rsidRPr="008233B3" w:rsidRDefault="00771F73" w:rsidP="00771F73">
            <w:pPr>
              <w:bidi w:val="0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D66C6C8" w14:textId="77777777" w:rsidR="00771F73" w:rsidRPr="008233B3" w:rsidRDefault="00771F73" w:rsidP="00771F73">
            <w:pPr>
              <w:bidi w:val="0"/>
            </w:pPr>
          </w:p>
        </w:tc>
        <w:tc>
          <w:tcPr>
            <w:tcW w:w="1080" w:type="dxa"/>
            <w:tcBorders>
              <w:right w:val="single" w:sz="8" w:space="0" w:color="auto"/>
            </w:tcBorders>
          </w:tcPr>
          <w:p w14:paraId="3AE4AC6A" w14:textId="77777777" w:rsidR="00771F73" w:rsidRPr="008233B3" w:rsidRDefault="00771F73" w:rsidP="00771F73">
            <w:pPr>
              <w:bidi w:val="0"/>
            </w:pPr>
          </w:p>
        </w:tc>
      </w:tr>
      <w:tr w:rsidR="00771F73" w:rsidRPr="008A106B" w14:paraId="0505FA9A" w14:textId="71B73C77" w:rsidTr="00020606">
        <w:trPr>
          <w:cantSplit/>
        </w:trPr>
        <w:tc>
          <w:tcPr>
            <w:tcW w:w="10440" w:type="dxa"/>
            <w:gridSpan w:val="43"/>
            <w:tcBorders>
              <w:left w:val="single" w:sz="8" w:space="0" w:color="auto"/>
              <w:right w:val="single" w:sz="8" w:space="0" w:color="auto"/>
            </w:tcBorders>
          </w:tcPr>
          <w:p w14:paraId="2E621D2C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080" w:type="dxa"/>
          </w:tcPr>
          <w:p w14:paraId="1D9798E5" w14:textId="77777777" w:rsidR="00771F73" w:rsidRPr="008A106B" w:rsidRDefault="00771F73" w:rsidP="00771F73">
            <w:pPr>
              <w:bidi w:val="0"/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5BD13FD0" w14:textId="77777777" w:rsidR="00771F73" w:rsidRPr="008A106B" w:rsidRDefault="00771F73" w:rsidP="00771F73">
            <w:pPr>
              <w:bidi w:val="0"/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0589F85D" w14:textId="77777777" w:rsidR="00771F73" w:rsidRPr="008A106B" w:rsidRDefault="00771F73" w:rsidP="00771F73">
            <w:pPr>
              <w:bidi w:val="0"/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1909CD8C" w14:textId="77777777" w:rsidR="00771F73" w:rsidRPr="008A106B" w:rsidRDefault="00771F73" w:rsidP="00771F73">
            <w:pPr>
              <w:bidi w:val="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</w:tcPr>
          <w:p w14:paraId="281F2B75" w14:textId="0E9FAD63" w:rsidR="00771F73" w:rsidRPr="008A106B" w:rsidRDefault="00771F73" w:rsidP="00771F73">
            <w:pPr>
              <w:bidi w:val="0"/>
            </w:pPr>
            <w:r w:rsidRPr="000050CB">
              <w:rPr>
                <w:rFonts w:ascii="Arial" w:hAnsi="Arial" w:cs="David"/>
                <w:sz w:val="18"/>
                <w:szCs w:val="18"/>
                <w:rtl/>
              </w:rPr>
              <w:t>חתימה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</w:tcPr>
          <w:p w14:paraId="4ED2F8CD" w14:textId="77777777" w:rsidR="00771F73" w:rsidRPr="008A106B" w:rsidRDefault="00771F73" w:rsidP="00771F73">
            <w:pPr>
              <w:bidi w:val="0"/>
            </w:pPr>
          </w:p>
        </w:tc>
      </w:tr>
      <w:tr w:rsidR="00771F73" w:rsidRPr="008A106B" w14:paraId="19B3D9BC" w14:textId="77777777" w:rsidTr="00020606">
        <w:trPr>
          <w:gridAfter w:val="6"/>
          <w:wAfter w:w="6480" w:type="dxa"/>
          <w:cantSplit/>
          <w:trHeight w:val="113"/>
        </w:trPr>
        <w:tc>
          <w:tcPr>
            <w:tcW w:w="1260" w:type="dxa"/>
            <w:gridSpan w:val="5"/>
            <w:tcBorders>
              <w:left w:val="single" w:sz="8" w:space="0" w:color="auto"/>
            </w:tcBorders>
          </w:tcPr>
          <w:p w14:paraId="516BA2B6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340" w:type="dxa"/>
            <w:gridSpan w:val="9"/>
            <w:tcBorders>
              <w:bottom w:val="single" w:sz="4" w:space="0" w:color="auto"/>
            </w:tcBorders>
          </w:tcPr>
          <w:p w14:paraId="294E05DF" w14:textId="1194DD05" w:rsidR="00771F73" w:rsidRPr="009837CF" w:rsidRDefault="00771F73" w:rsidP="00771F73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  <w:r w:rsidRPr="009837CF">
              <w:rPr>
                <w:rFonts w:ascii="Arial" w:hAnsi="Arial" w:cs="David"/>
                <w:b/>
                <w:bCs/>
                <w:sz w:val="22"/>
                <w:szCs w:val="22"/>
                <w:rtl/>
              </w:rPr>
              <w:t>{{</w:t>
            </w:r>
            <w:r w:rsidRPr="009837CF">
              <w:rPr>
                <w:rFonts w:ascii="Arial" w:hAnsi="Arial" w:cs="David"/>
                <w:b/>
                <w:bCs/>
                <w:sz w:val="22"/>
                <w:szCs w:val="22"/>
              </w:rPr>
              <w:t>CONTRACT_DATE</w:t>
            </w:r>
            <w:r w:rsidRPr="009837CF">
              <w:rPr>
                <w:rFonts w:ascii="Arial" w:hAnsi="Arial" w:cs="David" w:hint="cs"/>
                <w:b/>
                <w:bCs/>
                <w:sz w:val="22"/>
                <w:szCs w:val="22"/>
                <w:rtl/>
              </w:rPr>
              <w:t>}}</w:t>
            </w:r>
          </w:p>
        </w:tc>
        <w:tc>
          <w:tcPr>
            <w:tcW w:w="360" w:type="dxa"/>
            <w:gridSpan w:val="2"/>
          </w:tcPr>
          <w:p w14:paraId="3144091D" w14:textId="77777777" w:rsidR="00771F73" w:rsidRPr="009837CF" w:rsidRDefault="00771F73" w:rsidP="00771F73">
            <w:pPr>
              <w:rPr>
                <w:rFonts w:ascii="Arial" w:hAnsi="Arial" w:cs="Davi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7"/>
          </w:tcPr>
          <w:p w14:paraId="1A1E73DB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360" w:type="dxa"/>
            <w:gridSpan w:val="2"/>
          </w:tcPr>
          <w:p w14:paraId="1D4F55A1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2520" w:type="dxa"/>
            <w:gridSpan w:val="10"/>
            <w:tcBorders>
              <w:bottom w:val="single" w:sz="4" w:space="0" w:color="auto"/>
            </w:tcBorders>
          </w:tcPr>
          <w:p w14:paraId="0794B664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  <w:tc>
          <w:tcPr>
            <w:tcW w:w="1080" w:type="dxa"/>
            <w:gridSpan w:val="8"/>
            <w:tcBorders>
              <w:right w:val="single" w:sz="8" w:space="0" w:color="auto"/>
            </w:tcBorders>
          </w:tcPr>
          <w:p w14:paraId="6F25D6F1" w14:textId="77777777" w:rsidR="00771F73" w:rsidRPr="008A106B" w:rsidRDefault="00771F73" w:rsidP="00771F73">
            <w:pPr>
              <w:rPr>
                <w:rFonts w:ascii="Arial" w:hAnsi="Arial" w:cs="David"/>
                <w:sz w:val="22"/>
                <w:szCs w:val="22"/>
                <w:rtl/>
              </w:rPr>
            </w:pPr>
          </w:p>
        </w:tc>
      </w:tr>
      <w:tr w:rsidR="00771F73" w:rsidRPr="000050CB" w14:paraId="0CE55402" w14:textId="77777777" w:rsidTr="00020606">
        <w:trPr>
          <w:gridAfter w:val="6"/>
          <w:wAfter w:w="6480" w:type="dxa"/>
          <w:cantSplit/>
          <w:trHeight w:val="112"/>
        </w:trPr>
        <w:tc>
          <w:tcPr>
            <w:tcW w:w="1260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23B4B047" w14:textId="77777777" w:rsidR="00771F73" w:rsidRPr="000050CB" w:rsidRDefault="00771F73" w:rsidP="00771F73">
            <w:pPr>
              <w:spacing w:after="60"/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340" w:type="dxa"/>
            <w:gridSpan w:val="9"/>
            <w:tcBorders>
              <w:top w:val="single" w:sz="4" w:space="0" w:color="auto"/>
              <w:bottom w:val="single" w:sz="8" w:space="0" w:color="auto"/>
            </w:tcBorders>
          </w:tcPr>
          <w:p w14:paraId="65DB695C" w14:textId="77777777" w:rsidR="00771F73" w:rsidRPr="000050CB" w:rsidRDefault="00771F73" w:rsidP="00771F73">
            <w:pPr>
              <w:spacing w:after="60"/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0050CB">
              <w:rPr>
                <w:rFonts w:ascii="Arial" w:hAnsi="Arial" w:cs="David"/>
                <w:sz w:val="18"/>
                <w:szCs w:val="18"/>
                <w:rtl/>
              </w:rPr>
              <w:t>תאריך</w:t>
            </w:r>
          </w:p>
        </w:tc>
        <w:tc>
          <w:tcPr>
            <w:tcW w:w="360" w:type="dxa"/>
            <w:gridSpan w:val="2"/>
            <w:tcBorders>
              <w:bottom w:val="single" w:sz="8" w:space="0" w:color="auto"/>
            </w:tcBorders>
          </w:tcPr>
          <w:p w14:paraId="2D65D8E5" w14:textId="77777777" w:rsidR="00771F73" w:rsidRPr="000050CB" w:rsidRDefault="00771F73" w:rsidP="00771F73">
            <w:pPr>
              <w:spacing w:after="60"/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520" w:type="dxa"/>
            <w:gridSpan w:val="7"/>
            <w:tcBorders>
              <w:bottom w:val="single" w:sz="8" w:space="0" w:color="auto"/>
            </w:tcBorders>
          </w:tcPr>
          <w:p w14:paraId="373EA74D" w14:textId="77777777" w:rsidR="00771F73" w:rsidRPr="000050CB" w:rsidRDefault="00771F73" w:rsidP="00771F73">
            <w:pPr>
              <w:spacing w:after="60"/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auto"/>
            </w:tcBorders>
          </w:tcPr>
          <w:p w14:paraId="79A51434" w14:textId="77777777" w:rsidR="00771F73" w:rsidRPr="000050CB" w:rsidRDefault="00771F73" w:rsidP="00771F73">
            <w:pPr>
              <w:spacing w:after="60"/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  <w:tc>
          <w:tcPr>
            <w:tcW w:w="2520" w:type="dxa"/>
            <w:gridSpan w:val="10"/>
            <w:tcBorders>
              <w:top w:val="single" w:sz="4" w:space="0" w:color="auto"/>
              <w:bottom w:val="single" w:sz="8" w:space="0" w:color="auto"/>
            </w:tcBorders>
          </w:tcPr>
          <w:p w14:paraId="4D0509EC" w14:textId="77777777" w:rsidR="00771F73" w:rsidRPr="000050CB" w:rsidRDefault="00771F73" w:rsidP="00771F73">
            <w:pPr>
              <w:spacing w:after="60"/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  <w:r w:rsidRPr="000050CB">
              <w:rPr>
                <w:rFonts w:ascii="Arial" w:hAnsi="Arial" w:cs="David"/>
                <w:sz w:val="18"/>
                <w:szCs w:val="18"/>
                <w:rtl/>
              </w:rPr>
              <w:t>חתימה</w:t>
            </w:r>
          </w:p>
        </w:tc>
        <w:tc>
          <w:tcPr>
            <w:tcW w:w="1080" w:type="dxa"/>
            <w:gridSpan w:val="8"/>
            <w:tcBorders>
              <w:bottom w:val="single" w:sz="8" w:space="0" w:color="auto"/>
              <w:right w:val="single" w:sz="8" w:space="0" w:color="auto"/>
            </w:tcBorders>
          </w:tcPr>
          <w:p w14:paraId="555A8677" w14:textId="77777777" w:rsidR="00771F73" w:rsidRPr="000050CB" w:rsidRDefault="00771F73" w:rsidP="00771F73">
            <w:pPr>
              <w:spacing w:after="60"/>
              <w:jc w:val="center"/>
              <w:rPr>
                <w:rFonts w:ascii="Arial" w:hAnsi="Arial" w:cs="David"/>
                <w:sz w:val="18"/>
                <w:szCs w:val="18"/>
                <w:rtl/>
              </w:rPr>
            </w:pPr>
          </w:p>
        </w:tc>
      </w:tr>
    </w:tbl>
    <w:p w14:paraId="54D47CDC" w14:textId="77777777" w:rsidR="0031478F" w:rsidRPr="00781B17" w:rsidRDefault="0031478F">
      <w:pPr>
        <w:rPr>
          <w:rFonts w:cs="David"/>
          <w:sz w:val="2"/>
          <w:szCs w:val="2"/>
        </w:rPr>
      </w:pPr>
    </w:p>
    <w:sectPr w:rsidR="0031478F" w:rsidRPr="00781B17" w:rsidSect="00781B17">
      <w:pgSz w:w="11906" w:h="16838"/>
      <w:pgMar w:top="360" w:right="1800" w:bottom="360" w:left="1800" w:header="708" w:footer="31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4C0EB" w14:textId="77777777" w:rsidR="001C5ADF" w:rsidRDefault="001C5ADF">
      <w:r>
        <w:separator/>
      </w:r>
    </w:p>
  </w:endnote>
  <w:endnote w:type="continuationSeparator" w:id="0">
    <w:p w14:paraId="38B1FD9B" w14:textId="77777777" w:rsidR="001C5ADF" w:rsidRDefault="001C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7D0F3" w14:textId="77777777" w:rsidR="001C5ADF" w:rsidRDefault="001C5ADF">
      <w:r>
        <w:separator/>
      </w:r>
    </w:p>
  </w:footnote>
  <w:footnote w:type="continuationSeparator" w:id="0">
    <w:p w14:paraId="087F6763" w14:textId="77777777" w:rsidR="001C5ADF" w:rsidRDefault="001C5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3BC"/>
    <w:rsid w:val="000016CD"/>
    <w:rsid w:val="000050CB"/>
    <w:rsid w:val="00010AC8"/>
    <w:rsid w:val="00020606"/>
    <w:rsid w:val="000454C1"/>
    <w:rsid w:val="00084E09"/>
    <w:rsid w:val="00085FC0"/>
    <w:rsid w:val="00093A1A"/>
    <w:rsid w:val="000A25D1"/>
    <w:rsid w:val="000B2B78"/>
    <w:rsid w:val="000C3AE0"/>
    <w:rsid w:val="000D5956"/>
    <w:rsid w:val="000E1C00"/>
    <w:rsid w:val="000E583B"/>
    <w:rsid w:val="0010023B"/>
    <w:rsid w:val="00115D59"/>
    <w:rsid w:val="00117BB3"/>
    <w:rsid w:val="001257B3"/>
    <w:rsid w:val="00144384"/>
    <w:rsid w:val="00151E23"/>
    <w:rsid w:val="00155FD4"/>
    <w:rsid w:val="00164377"/>
    <w:rsid w:val="0016605A"/>
    <w:rsid w:val="00166D2F"/>
    <w:rsid w:val="0019545C"/>
    <w:rsid w:val="001A3245"/>
    <w:rsid w:val="001B721A"/>
    <w:rsid w:val="001C0B0A"/>
    <w:rsid w:val="001C4089"/>
    <w:rsid w:val="001C4097"/>
    <w:rsid w:val="001C5ADF"/>
    <w:rsid w:val="001D2556"/>
    <w:rsid w:val="001F0F2D"/>
    <w:rsid w:val="001F5859"/>
    <w:rsid w:val="001F5DA4"/>
    <w:rsid w:val="00205B1B"/>
    <w:rsid w:val="0020623F"/>
    <w:rsid w:val="00223A48"/>
    <w:rsid w:val="00225CC9"/>
    <w:rsid w:val="00235B4F"/>
    <w:rsid w:val="00247533"/>
    <w:rsid w:val="0025226D"/>
    <w:rsid w:val="00254096"/>
    <w:rsid w:val="00260F75"/>
    <w:rsid w:val="00277A2D"/>
    <w:rsid w:val="00293640"/>
    <w:rsid w:val="002936A6"/>
    <w:rsid w:val="002A558E"/>
    <w:rsid w:val="002A5A0F"/>
    <w:rsid w:val="002B447D"/>
    <w:rsid w:val="002C5720"/>
    <w:rsid w:val="002D049D"/>
    <w:rsid w:val="002D0630"/>
    <w:rsid w:val="002E6F57"/>
    <w:rsid w:val="002F2370"/>
    <w:rsid w:val="0031478F"/>
    <w:rsid w:val="0033165F"/>
    <w:rsid w:val="00351C53"/>
    <w:rsid w:val="003556B0"/>
    <w:rsid w:val="003710D9"/>
    <w:rsid w:val="003755C8"/>
    <w:rsid w:val="0038432A"/>
    <w:rsid w:val="00385E62"/>
    <w:rsid w:val="00394769"/>
    <w:rsid w:val="003A4372"/>
    <w:rsid w:val="003C2020"/>
    <w:rsid w:val="003D2911"/>
    <w:rsid w:val="003E21E8"/>
    <w:rsid w:val="003E5D2E"/>
    <w:rsid w:val="003F5987"/>
    <w:rsid w:val="00402814"/>
    <w:rsid w:val="0040769D"/>
    <w:rsid w:val="004114C9"/>
    <w:rsid w:val="004236AA"/>
    <w:rsid w:val="00437854"/>
    <w:rsid w:val="00440358"/>
    <w:rsid w:val="00444C56"/>
    <w:rsid w:val="00450089"/>
    <w:rsid w:val="004564BA"/>
    <w:rsid w:val="00456A27"/>
    <w:rsid w:val="004577A4"/>
    <w:rsid w:val="004650DA"/>
    <w:rsid w:val="00472494"/>
    <w:rsid w:val="00475D48"/>
    <w:rsid w:val="0049039D"/>
    <w:rsid w:val="004952BB"/>
    <w:rsid w:val="00495376"/>
    <w:rsid w:val="004B77A7"/>
    <w:rsid w:val="004D4C3E"/>
    <w:rsid w:val="00506304"/>
    <w:rsid w:val="005272FB"/>
    <w:rsid w:val="005273BD"/>
    <w:rsid w:val="00547802"/>
    <w:rsid w:val="00562B6D"/>
    <w:rsid w:val="005C07C8"/>
    <w:rsid w:val="005D173C"/>
    <w:rsid w:val="005D446E"/>
    <w:rsid w:val="005E296E"/>
    <w:rsid w:val="005E346B"/>
    <w:rsid w:val="005F4283"/>
    <w:rsid w:val="00600A57"/>
    <w:rsid w:val="00602667"/>
    <w:rsid w:val="0061351D"/>
    <w:rsid w:val="00617D71"/>
    <w:rsid w:val="00627895"/>
    <w:rsid w:val="00636B9C"/>
    <w:rsid w:val="00637D73"/>
    <w:rsid w:val="00655ABC"/>
    <w:rsid w:val="00657AD1"/>
    <w:rsid w:val="00667852"/>
    <w:rsid w:val="006866D4"/>
    <w:rsid w:val="00686A66"/>
    <w:rsid w:val="006903BC"/>
    <w:rsid w:val="0069188C"/>
    <w:rsid w:val="00693E0C"/>
    <w:rsid w:val="006C66DA"/>
    <w:rsid w:val="006D081E"/>
    <w:rsid w:val="006D238F"/>
    <w:rsid w:val="006D5FCA"/>
    <w:rsid w:val="006F0AA3"/>
    <w:rsid w:val="006F49CF"/>
    <w:rsid w:val="00725ED9"/>
    <w:rsid w:val="007548B3"/>
    <w:rsid w:val="00757A16"/>
    <w:rsid w:val="00771F73"/>
    <w:rsid w:val="00781B17"/>
    <w:rsid w:val="007A511D"/>
    <w:rsid w:val="007B1209"/>
    <w:rsid w:val="007B4A7A"/>
    <w:rsid w:val="007C3766"/>
    <w:rsid w:val="007D0471"/>
    <w:rsid w:val="007F0C7D"/>
    <w:rsid w:val="007F1AF5"/>
    <w:rsid w:val="007F33C1"/>
    <w:rsid w:val="007F3D4A"/>
    <w:rsid w:val="00812967"/>
    <w:rsid w:val="008233B3"/>
    <w:rsid w:val="00854828"/>
    <w:rsid w:val="008732BE"/>
    <w:rsid w:val="008801CC"/>
    <w:rsid w:val="008A106B"/>
    <w:rsid w:val="008A3FFE"/>
    <w:rsid w:val="008A7BF8"/>
    <w:rsid w:val="008B320E"/>
    <w:rsid w:val="008C0C72"/>
    <w:rsid w:val="008D1469"/>
    <w:rsid w:val="008D2602"/>
    <w:rsid w:val="008F2273"/>
    <w:rsid w:val="00904BBC"/>
    <w:rsid w:val="00906515"/>
    <w:rsid w:val="00907B60"/>
    <w:rsid w:val="0093277E"/>
    <w:rsid w:val="0093499D"/>
    <w:rsid w:val="00936EFC"/>
    <w:rsid w:val="009372DA"/>
    <w:rsid w:val="00947A0B"/>
    <w:rsid w:val="00947E6B"/>
    <w:rsid w:val="00960465"/>
    <w:rsid w:val="00965766"/>
    <w:rsid w:val="00970B3D"/>
    <w:rsid w:val="009765E2"/>
    <w:rsid w:val="009837CF"/>
    <w:rsid w:val="00983B76"/>
    <w:rsid w:val="00987D24"/>
    <w:rsid w:val="009A351D"/>
    <w:rsid w:val="009B3526"/>
    <w:rsid w:val="009D693D"/>
    <w:rsid w:val="009E633B"/>
    <w:rsid w:val="00A17803"/>
    <w:rsid w:val="00A25CB0"/>
    <w:rsid w:val="00A3043C"/>
    <w:rsid w:val="00A34D82"/>
    <w:rsid w:val="00A465D5"/>
    <w:rsid w:val="00A47132"/>
    <w:rsid w:val="00A511E7"/>
    <w:rsid w:val="00A667FF"/>
    <w:rsid w:val="00A66D8E"/>
    <w:rsid w:val="00A920FC"/>
    <w:rsid w:val="00AC64B5"/>
    <w:rsid w:val="00AC6927"/>
    <w:rsid w:val="00AD30D3"/>
    <w:rsid w:val="00AD64C9"/>
    <w:rsid w:val="00AF3470"/>
    <w:rsid w:val="00B17513"/>
    <w:rsid w:val="00B330C4"/>
    <w:rsid w:val="00B342B4"/>
    <w:rsid w:val="00B430D9"/>
    <w:rsid w:val="00B44436"/>
    <w:rsid w:val="00B773D1"/>
    <w:rsid w:val="00B920C8"/>
    <w:rsid w:val="00BB401B"/>
    <w:rsid w:val="00BD24B3"/>
    <w:rsid w:val="00C04067"/>
    <w:rsid w:val="00C2191C"/>
    <w:rsid w:val="00C321E4"/>
    <w:rsid w:val="00C3230C"/>
    <w:rsid w:val="00C4321C"/>
    <w:rsid w:val="00C4716B"/>
    <w:rsid w:val="00C924F3"/>
    <w:rsid w:val="00CA399F"/>
    <w:rsid w:val="00CA5DE6"/>
    <w:rsid w:val="00CA6102"/>
    <w:rsid w:val="00CA78EE"/>
    <w:rsid w:val="00CD5712"/>
    <w:rsid w:val="00D01E56"/>
    <w:rsid w:val="00D07A77"/>
    <w:rsid w:val="00D16C2F"/>
    <w:rsid w:val="00D25923"/>
    <w:rsid w:val="00D407AF"/>
    <w:rsid w:val="00D44EA6"/>
    <w:rsid w:val="00D65A4D"/>
    <w:rsid w:val="00D93174"/>
    <w:rsid w:val="00D93491"/>
    <w:rsid w:val="00D94D3F"/>
    <w:rsid w:val="00D950B1"/>
    <w:rsid w:val="00DB3D6E"/>
    <w:rsid w:val="00DB7173"/>
    <w:rsid w:val="00DB79F1"/>
    <w:rsid w:val="00DC62C4"/>
    <w:rsid w:val="00DD084F"/>
    <w:rsid w:val="00DF1A42"/>
    <w:rsid w:val="00E13C5E"/>
    <w:rsid w:val="00E152C3"/>
    <w:rsid w:val="00E36438"/>
    <w:rsid w:val="00E45D15"/>
    <w:rsid w:val="00E46391"/>
    <w:rsid w:val="00E46BC3"/>
    <w:rsid w:val="00E73A75"/>
    <w:rsid w:val="00E80BC7"/>
    <w:rsid w:val="00E91F40"/>
    <w:rsid w:val="00EA7F30"/>
    <w:rsid w:val="00EC094B"/>
    <w:rsid w:val="00EC5442"/>
    <w:rsid w:val="00EC54AE"/>
    <w:rsid w:val="00EC5E03"/>
    <w:rsid w:val="00EC7E89"/>
    <w:rsid w:val="00EE14C6"/>
    <w:rsid w:val="00F04E42"/>
    <w:rsid w:val="00F14D8B"/>
    <w:rsid w:val="00F2491A"/>
    <w:rsid w:val="00F3413A"/>
    <w:rsid w:val="00F5156D"/>
    <w:rsid w:val="00F55A30"/>
    <w:rsid w:val="00F6034F"/>
    <w:rsid w:val="00F70A77"/>
    <w:rsid w:val="00F8317A"/>
    <w:rsid w:val="00F86F2A"/>
    <w:rsid w:val="00F872B0"/>
    <w:rsid w:val="00FA0300"/>
    <w:rsid w:val="00FC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70EF4EC6"/>
  <w14:defaultImageDpi w14:val="0"/>
  <w15:docId w15:val="{1EC21D43-41AC-4DA7-81C9-9DDA28B4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65D5"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E21E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semiHidden/>
    <w:rPr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rsid w:val="003E21E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semiHidden/>
    <w:rPr>
      <w:sz w:val="24"/>
      <w:szCs w:val="24"/>
      <w:lang w:eastAsia="he-IL"/>
    </w:rPr>
  </w:style>
  <w:style w:type="paragraph" w:styleId="a7">
    <w:name w:val="Balloon Text"/>
    <w:basedOn w:val="a"/>
    <w:link w:val="a8"/>
    <w:uiPriority w:val="99"/>
    <w:rsid w:val="006903BC"/>
    <w:rPr>
      <w:rFonts w:ascii="Tahoma" w:hAnsi="Tahoma" w:cs="Tahoma"/>
      <w:sz w:val="18"/>
      <w:szCs w:val="18"/>
    </w:rPr>
  </w:style>
  <w:style w:type="character" w:customStyle="1" w:styleId="a8">
    <w:name w:val="טקסט בלונים תו"/>
    <w:link w:val="a7"/>
    <w:uiPriority w:val="99"/>
    <w:rsid w:val="006903BC"/>
    <w:rPr>
      <w:rFonts w:ascii="Tahoma" w:hAnsi="Tahoma"/>
      <w:sz w:val="18"/>
      <w:lang w:val="x-none" w:eastAsia="he-IL" w:bidi="he-IL"/>
    </w:rPr>
  </w:style>
  <w:style w:type="paragraph" w:styleId="HTML">
    <w:name w:val="HTML Preformatted"/>
    <w:basedOn w:val="a"/>
    <w:link w:val="HTML0"/>
    <w:rsid w:val="00686A66"/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link w:val="HTML"/>
    <w:rsid w:val="00686A66"/>
    <w:rPr>
      <w:rFonts w:ascii="Courier New" w:hAnsi="Courier New" w:cs="Courier New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sciiWeb\DotFiles\ZM227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ZM227.dot</Template>
  <TotalTime>79</TotalTime>
  <Pages>1</Pages>
  <Words>604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>LawPub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Avi Davidov</dc:creator>
  <cp:keywords/>
  <dc:description/>
  <cp:lastModifiedBy>Avi Davidov</cp:lastModifiedBy>
  <cp:revision>61</cp:revision>
  <cp:lastPrinted>2020-09-02T10:03:00Z</cp:lastPrinted>
  <dcterms:created xsi:type="dcterms:W3CDTF">2024-10-05T14:59:00Z</dcterms:created>
  <dcterms:modified xsi:type="dcterms:W3CDTF">2024-10-16T15:52:00Z</dcterms:modified>
</cp:coreProperties>
</file>